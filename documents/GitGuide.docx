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rsidR="00346D9B" w:rsidRDefault="00AE5AAD">
          <w:pPr>
            <w:pStyle w:val="Logo"/>
          </w:pPr>
          <w:sdt>
            <w:sdtPr>
              <w:alias w:val="Click icon at right to replace logo"/>
              <w:tag w:val="Click icon at right to replace logo"/>
              <w:id w:val="-2090688503"/>
              <w:picture/>
            </w:sdtPr>
            <w:sdtContent>
              <w:r w:rsidR="00E75273">
                <w:rPr>
                  <w:noProof/>
                  <w:lang w:eastAsia="en-US"/>
                </w:rPr>
                <w:drawing>
                  <wp:inline distT="0" distB="0" distL="0" distR="0">
                    <wp:extent cx="881741" cy="4408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881741" cy="440871"/>
                            </a:xfrm>
                            <a:prstGeom prst="rect">
                              <a:avLst/>
                            </a:prstGeom>
                            <a:noFill/>
                            <a:ln>
                              <a:noFill/>
                            </a:ln>
                          </pic:spPr>
                        </pic:pic>
                      </a:graphicData>
                    </a:graphic>
                  </wp:inline>
                </w:drawing>
              </w:r>
            </w:sdtContent>
          </w:sdt>
          <w:r w:rsidR="00E75273">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5" w:type="pct"/>
                                  <w:tblCellMar>
                                    <w:left w:w="0" w:type="dxa"/>
                                    <w:right w:w="0" w:type="dxa"/>
                                  </w:tblCellMar>
                                  <w:tblLook w:val="04A0" w:firstRow="1" w:lastRow="0" w:firstColumn="1" w:lastColumn="0" w:noHBand="0" w:noVBand="1"/>
                                  <w:tblDescription w:val="Company contact information"/>
                                </w:tblPr>
                                <w:tblGrid>
                                  <w:gridCol w:w="3078"/>
                                  <w:gridCol w:w="19"/>
                                  <w:gridCol w:w="2643"/>
                                  <w:gridCol w:w="443"/>
                                  <w:gridCol w:w="2640"/>
                                </w:tblGrid>
                                <w:tr w:rsidR="00AE5AAD" w:rsidRPr="00DD51E6" w:rsidTr="003350A7">
                                  <w:sdt>
                                    <w:sdtPr>
                                      <w:rPr>
                                        <w:sz w:val="20"/>
                                        <w:szCs w:val="20"/>
                                      </w:rPr>
                                      <w:alias w:val="Address"/>
                                      <w:tag w:val=""/>
                                      <w:id w:val="-640814801"/>
                                      <w:placeholder>
                                        <w:docPart w:val="237D152002C044CDB48BFEFADC4EFF32"/>
                                      </w:placeholder>
                                      <w:dataBinding w:prefixMappings="xmlns:ns0='http://schemas.microsoft.com/office/2006/coverPageProps' " w:xpath="/ns0:CoverPageProperties[1]/ns0:CompanyAddress[1]" w:storeItemID="{55AF091B-3C7A-41E3-B477-F2FDAA23CFDA}"/>
                                      <w15:appearance w15:val="hidden"/>
                                      <w:text w:multiLine="1"/>
                                    </w:sdtPr>
                                    <w:sdtContent>
                                      <w:tc>
                                        <w:tcPr>
                                          <w:tcW w:w="1744" w:type="pct"/>
                                        </w:tcPr>
                                        <w:p w:rsidR="00AE5AAD" w:rsidRPr="00DD51E6" w:rsidRDefault="00AE5AAD" w:rsidP="00DD51E6">
                                          <w:pPr>
                                            <w:pStyle w:val="ContactInfo"/>
                                            <w:rPr>
                                              <w:sz w:val="20"/>
                                              <w:szCs w:val="20"/>
                                            </w:rPr>
                                          </w:pPr>
                                          <w:r w:rsidRPr="00DD51E6">
                                            <w:rPr>
                                              <w:sz w:val="20"/>
                                              <w:szCs w:val="20"/>
                                            </w:rPr>
                                            <w:t>10210 NE Points Drive, Suite 200</w:t>
                                          </w:r>
                                          <w:r w:rsidRPr="00DD51E6">
                                            <w:rPr>
                                              <w:sz w:val="20"/>
                                              <w:szCs w:val="20"/>
                                            </w:rPr>
                                            <w:br/>
                                            <w:t>Kirkland, WA 98033</w:t>
                                          </w:r>
                                        </w:p>
                                      </w:tc>
                                    </w:sdtContent>
                                  </w:sdt>
                                  <w:tc>
                                    <w:tcPr>
                                      <w:tcW w:w="11" w:type="pct"/>
                                    </w:tcPr>
                                    <w:p w:rsidR="00AE5AAD" w:rsidRPr="00DD51E6" w:rsidRDefault="00AE5AAD">
                                      <w:pPr>
                                        <w:pStyle w:val="ContactInfo"/>
                                        <w:rPr>
                                          <w:sz w:val="20"/>
                                          <w:szCs w:val="20"/>
                                        </w:rPr>
                                      </w:pPr>
                                    </w:p>
                                  </w:tc>
                                  <w:tc>
                                    <w:tcPr>
                                      <w:tcW w:w="1498" w:type="pct"/>
                                    </w:tcPr>
                                    <w:p w:rsidR="00AE5AAD" w:rsidRPr="00DD51E6" w:rsidRDefault="00AE5AAD">
                                      <w:pPr>
                                        <w:pStyle w:val="ContactInfo"/>
                                        <w:jc w:val="center"/>
                                        <w:rPr>
                                          <w:sz w:val="20"/>
                                          <w:szCs w:val="20"/>
                                        </w:rPr>
                                      </w:pPr>
                                    </w:p>
                                  </w:tc>
                                  <w:tc>
                                    <w:tcPr>
                                      <w:tcW w:w="251" w:type="pct"/>
                                    </w:tcPr>
                                    <w:p w:rsidR="00AE5AAD" w:rsidRPr="00DD51E6" w:rsidRDefault="00AE5AAD">
                                      <w:pPr>
                                        <w:pStyle w:val="ContactInfo"/>
                                        <w:rPr>
                                          <w:sz w:val="20"/>
                                          <w:szCs w:val="20"/>
                                        </w:rPr>
                                      </w:pPr>
                                    </w:p>
                                  </w:tc>
                                  <w:tc>
                                    <w:tcPr>
                                      <w:tcW w:w="1496" w:type="pct"/>
                                    </w:tcPr>
                                    <w:sdt>
                                      <w:sdtPr>
                                        <w:rPr>
                                          <w:sz w:val="20"/>
                                          <w:szCs w:val="20"/>
                                        </w:rPr>
                                        <w:alias w:val="Email"/>
                                        <w:tag w:val=""/>
                                        <w:id w:val="-1029019786"/>
                                        <w:placeholder>
                                          <w:docPart w:val="06757C46C9314E9D8FD405A83D5070D4"/>
                                        </w:placeholder>
                                        <w:dataBinding w:prefixMappings="xmlns:ns0='http://schemas.microsoft.com/office/2006/coverPageProps' " w:xpath="/ns0:CoverPageProperties[1]/ns0:CompanyEmail[1]" w:storeItemID="{55AF091B-3C7A-41E3-B477-F2FDAA23CFDA}"/>
                                        <w15:appearance w15:val="hidden"/>
                                        <w:text/>
                                      </w:sdtPr>
                                      <w:sdtContent>
                                        <w:p w:rsidR="00AE5AAD" w:rsidRPr="00DD51E6" w:rsidRDefault="00AE5AAD">
                                          <w:pPr>
                                            <w:pStyle w:val="ContactInfo"/>
                                            <w:jc w:val="right"/>
                                            <w:rPr>
                                              <w:sz w:val="20"/>
                                              <w:szCs w:val="20"/>
                                            </w:rPr>
                                          </w:pPr>
                                          <w:r w:rsidRPr="00DD51E6">
                                            <w:rPr>
                                              <w:sz w:val="20"/>
                                              <w:szCs w:val="20"/>
                                            </w:rPr>
                                            <w:t xml:space="preserve"> </w:t>
                                          </w:r>
                                        </w:p>
                                      </w:sdtContent>
                                    </w:sdt>
                                    <w:p w:rsidR="00AE5AAD" w:rsidRPr="00DD51E6" w:rsidRDefault="00AE5AAD">
                                      <w:pPr>
                                        <w:pStyle w:val="ContactInfo"/>
                                        <w:jc w:val="right"/>
                                        <w:rPr>
                                          <w:sz w:val="20"/>
                                          <w:szCs w:val="20"/>
                                        </w:rPr>
                                      </w:pPr>
                                      <w:sdt>
                                        <w:sdtPr>
                                          <w:rPr>
                                            <w:sz w:val="20"/>
                                            <w:szCs w:val="20"/>
                                          </w:rPr>
                                          <w:alias w:val="Web address"/>
                                          <w:tag w:val=""/>
                                          <w:id w:val="2128656978"/>
                                          <w:placeholder>
                                            <w:docPart w:val="A992D1C7570E4CC08666D93B41F90636"/>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rsidR="00AE5AAD" w:rsidRDefault="00AE5AA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59a3da [3204]" stroked="f" strokeweight=".5pt">
                    <v:textbox inset="12.96pt,0,12.96pt,0">
                      <w:txbxContent>
                        <w:tbl>
                          <w:tblPr>
                            <w:tblW w:w="4995" w:type="pct"/>
                            <w:tblCellMar>
                              <w:left w:w="0" w:type="dxa"/>
                              <w:right w:w="0" w:type="dxa"/>
                            </w:tblCellMar>
                            <w:tblLook w:val="04A0" w:firstRow="1" w:lastRow="0" w:firstColumn="1" w:lastColumn="0" w:noHBand="0" w:noVBand="1"/>
                            <w:tblDescription w:val="Company contact information"/>
                          </w:tblPr>
                          <w:tblGrid>
                            <w:gridCol w:w="3078"/>
                            <w:gridCol w:w="19"/>
                            <w:gridCol w:w="2643"/>
                            <w:gridCol w:w="443"/>
                            <w:gridCol w:w="2640"/>
                          </w:tblGrid>
                          <w:tr w:rsidR="00AE5AAD" w:rsidRPr="00DD51E6" w:rsidTr="003350A7">
                            <w:sdt>
                              <w:sdtPr>
                                <w:rPr>
                                  <w:sz w:val="20"/>
                                  <w:szCs w:val="20"/>
                                </w:rPr>
                                <w:alias w:val="Address"/>
                                <w:tag w:val=""/>
                                <w:id w:val="-640814801"/>
                                <w:placeholder>
                                  <w:docPart w:val="237D152002C044CDB48BFEFADC4EFF32"/>
                                </w:placeholder>
                                <w:dataBinding w:prefixMappings="xmlns:ns0='http://schemas.microsoft.com/office/2006/coverPageProps' " w:xpath="/ns0:CoverPageProperties[1]/ns0:CompanyAddress[1]" w:storeItemID="{55AF091B-3C7A-41E3-B477-F2FDAA23CFDA}"/>
                                <w15:appearance w15:val="hidden"/>
                                <w:text w:multiLine="1"/>
                              </w:sdtPr>
                              <w:sdtContent>
                                <w:tc>
                                  <w:tcPr>
                                    <w:tcW w:w="1744" w:type="pct"/>
                                  </w:tcPr>
                                  <w:p w:rsidR="00AE5AAD" w:rsidRPr="00DD51E6" w:rsidRDefault="00AE5AAD" w:rsidP="00DD51E6">
                                    <w:pPr>
                                      <w:pStyle w:val="ContactInfo"/>
                                      <w:rPr>
                                        <w:sz w:val="20"/>
                                        <w:szCs w:val="20"/>
                                      </w:rPr>
                                    </w:pPr>
                                    <w:r w:rsidRPr="00DD51E6">
                                      <w:rPr>
                                        <w:sz w:val="20"/>
                                        <w:szCs w:val="20"/>
                                      </w:rPr>
                                      <w:t>10210 NE Points Drive, Suite 200</w:t>
                                    </w:r>
                                    <w:r w:rsidRPr="00DD51E6">
                                      <w:rPr>
                                        <w:sz w:val="20"/>
                                        <w:szCs w:val="20"/>
                                      </w:rPr>
                                      <w:br/>
                                      <w:t>Kirkland, WA 98033</w:t>
                                    </w:r>
                                  </w:p>
                                </w:tc>
                              </w:sdtContent>
                            </w:sdt>
                            <w:tc>
                              <w:tcPr>
                                <w:tcW w:w="11" w:type="pct"/>
                              </w:tcPr>
                              <w:p w:rsidR="00AE5AAD" w:rsidRPr="00DD51E6" w:rsidRDefault="00AE5AAD">
                                <w:pPr>
                                  <w:pStyle w:val="ContactInfo"/>
                                  <w:rPr>
                                    <w:sz w:val="20"/>
                                    <w:szCs w:val="20"/>
                                  </w:rPr>
                                </w:pPr>
                              </w:p>
                            </w:tc>
                            <w:tc>
                              <w:tcPr>
                                <w:tcW w:w="1498" w:type="pct"/>
                              </w:tcPr>
                              <w:p w:rsidR="00AE5AAD" w:rsidRPr="00DD51E6" w:rsidRDefault="00AE5AAD">
                                <w:pPr>
                                  <w:pStyle w:val="ContactInfo"/>
                                  <w:jc w:val="center"/>
                                  <w:rPr>
                                    <w:sz w:val="20"/>
                                    <w:szCs w:val="20"/>
                                  </w:rPr>
                                </w:pPr>
                              </w:p>
                            </w:tc>
                            <w:tc>
                              <w:tcPr>
                                <w:tcW w:w="251" w:type="pct"/>
                              </w:tcPr>
                              <w:p w:rsidR="00AE5AAD" w:rsidRPr="00DD51E6" w:rsidRDefault="00AE5AAD">
                                <w:pPr>
                                  <w:pStyle w:val="ContactInfo"/>
                                  <w:rPr>
                                    <w:sz w:val="20"/>
                                    <w:szCs w:val="20"/>
                                  </w:rPr>
                                </w:pPr>
                              </w:p>
                            </w:tc>
                            <w:tc>
                              <w:tcPr>
                                <w:tcW w:w="1496" w:type="pct"/>
                              </w:tcPr>
                              <w:sdt>
                                <w:sdtPr>
                                  <w:rPr>
                                    <w:sz w:val="20"/>
                                    <w:szCs w:val="20"/>
                                  </w:rPr>
                                  <w:alias w:val="Email"/>
                                  <w:tag w:val=""/>
                                  <w:id w:val="-1029019786"/>
                                  <w:placeholder>
                                    <w:docPart w:val="06757C46C9314E9D8FD405A83D5070D4"/>
                                  </w:placeholder>
                                  <w:dataBinding w:prefixMappings="xmlns:ns0='http://schemas.microsoft.com/office/2006/coverPageProps' " w:xpath="/ns0:CoverPageProperties[1]/ns0:CompanyEmail[1]" w:storeItemID="{55AF091B-3C7A-41E3-B477-F2FDAA23CFDA}"/>
                                  <w15:appearance w15:val="hidden"/>
                                  <w:text/>
                                </w:sdtPr>
                                <w:sdtContent>
                                  <w:p w:rsidR="00AE5AAD" w:rsidRPr="00DD51E6" w:rsidRDefault="00AE5AAD">
                                    <w:pPr>
                                      <w:pStyle w:val="ContactInfo"/>
                                      <w:jc w:val="right"/>
                                      <w:rPr>
                                        <w:sz w:val="20"/>
                                        <w:szCs w:val="20"/>
                                      </w:rPr>
                                    </w:pPr>
                                    <w:r w:rsidRPr="00DD51E6">
                                      <w:rPr>
                                        <w:sz w:val="20"/>
                                        <w:szCs w:val="20"/>
                                      </w:rPr>
                                      <w:t xml:space="preserve"> </w:t>
                                    </w:r>
                                  </w:p>
                                </w:sdtContent>
                              </w:sdt>
                              <w:p w:rsidR="00AE5AAD" w:rsidRPr="00DD51E6" w:rsidRDefault="00AE5AAD">
                                <w:pPr>
                                  <w:pStyle w:val="ContactInfo"/>
                                  <w:jc w:val="right"/>
                                  <w:rPr>
                                    <w:sz w:val="20"/>
                                    <w:szCs w:val="20"/>
                                  </w:rPr>
                                </w:pPr>
                                <w:sdt>
                                  <w:sdtPr>
                                    <w:rPr>
                                      <w:sz w:val="20"/>
                                      <w:szCs w:val="20"/>
                                    </w:rPr>
                                    <w:alias w:val="Web address"/>
                                    <w:tag w:val=""/>
                                    <w:id w:val="2128656978"/>
                                    <w:placeholder>
                                      <w:docPart w:val="A992D1C7570E4CC08666D93B41F90636"/>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rsidR="00AE5AAD" w:rsidRDefault="00AE5AAD">
                          <w:pPr>
                            <w:pStyle w:val="TableSpace"/>
                          </w:pPr>
                        </w:p>
                      </w:txbxContent>
                    </v:textbox>
                    <w10:wrap type="topAndBottom" anchorx="margin" anchory="margin"/>
                  </v:shape>
                </w:pict>
              </mc:Fallback>
            </mc:AlternateContent>
          </w:r>
        </w:p>
        <w:p w:rsidR="00346D9B" w:rsidRDefault="00346D9B"/>
        <w:p w:rsidR="00346D9B" w:rsidRDefault="003350A7">
          <w:r>
            <w:rPr>
              <w:noProof/>
              <w:lang w:eastAsia="en-US"/>
            </w:rPr>
            <mc:AlternateContent>
              <mc:Choice Requires="wps">
                <w:drawing>
                  <wp:anchor distT="45720" distB="45720" distL="114300" distR="114300" simplePos="0" relativeHeight="251662336" behindDoc="0" locked="0" layoutInCell="1" allowOverlap="1">
                    <wp:simplePos x="0" y="0"/>
                    <wp:positionH relativeFrom="column">
                      <wp:posOffset>2476500</wp:posOffset>
                    </wp:positionH>
                    <wp:positionV relativeFrom="paragraph">
                      <wp:posOffset>6758940</wp:posOffset>
                    </wp:positionV>
                    <wp:extent cx="3621405" cy="323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323850"/>
                            </a:xfrm>
                            <a:prstGeom prst="rect">
                              <a:avLst/>
                            </a:prstGeom>
                            <a:noFill/>
                            <a:ln w="9525">
                              <a:noFill/>
                              <a:miter lim="800000"/>
                              <a:headEnd/>
                              <a:tailEnd/>
                            </a:ln>
                          </wps:spPr>
                          <wps:txbx>
                            <w:txbxContent>
                              <w:p w:rsidR="00AE5AAD" w:rsidRPr="00DD51E6" w:rsidRDefault="00AE5AAD">
                                <w:pPr>
                                  <w:rPr>
                                    <w:rFonts w:cs="Arial"/>
                                    <w:color w:val="FFFFFF" w:themeColor="background1"/>
                                    <w:sz w:val="22"/>
                                  </w:rPr>
                                </w:pPr>
                                <w:r w:rsidRPr="00DD51E6">
                                  <w:rPr>
                                    <w:rFonts w:cs="Arial"/>
                                    <w:color w:val="FFFFFF" w:themeColor="background1"/>
                                    <w:sz w:val="22"/>
                                  </w:rPr>
                                  <w:t>https://dev1.allyis.com:9443/Bonobo.Git.Server/Home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95pt;margin-top:532.2pt;width:285.1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" filled="f" stroked="f">
                    <v:textbox>
                      <w:txbxContent>
                        <w:p w:rsidR="00AE5AAD" w:rsidRPr="00DD51E6" w:rsidRDefault="00AE5AAD">
                          <w:pPr>
                            <w:rPr>
                              <w:rFonts w:cs="Arial"/>
                              <w:color w:val="FFFFFF" w:themeColor="background1"/>
                              <w:sz w:val="22"/>
                            </w:rPr>
                          </w:pPr>
                          <w:r w:rsidRPr="00DD51E6">
                            <w:rPr>
                              <w:rFonts w:cs="Arial"/>
                              <w:color w:val="FFFFFF" w:themeColor="background1"/>
                              <w:sz w:val="22"/>
                            </w:rPr>
                            <w:t>https://dev1.allyis.com:9443/Bonobo.Git.Server/Home</w:t>
                          </w:r>
                        </w:p>
                      </w:txbxContent>
                    </v:textbox>
                    <w10:wrap type="square"/>
                  </v:shape>
                </w:pict>
              </mc:Fallback>
            </mc:AlternateContent>
          </w:r>
          <w:r w:rsidR="00E75273">
            <w:rPr>
              <w:noProof/>
              <w:lang w:eastAsia="en-US"/>
            </w:rPr>
            <mc:AlternateContent>
              <mc:Choice Requires="wps">
                <w:drawing>
                  <wp:anchor distT="0" distB="0" distL="114300" distR="114300" simplePos="0" relativeHeight="251659264" behindDoc="0" locked="0" layoutInCell="1" allowOverlap="1" wp14:anchorId="7CB9AC5F" wp14:editId="7A16A468">
                    <wp:simplePos x="0" y="0"/>
                    <wp:positionH relativeFrom="margin">
                      <wp:align>left</wp:align>
                    </wp:positionH>
                    <wp:positionV relativeFrom="margin">
                      <wp:posOffset>3314700</wp:posOffset>
                    </wp:positionV>
                    <wp:extent cx="5276850" cy="1463040"/>
                    <wp:effectExtent l="0" t="0" r="0" b="127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27685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AAD" w:rsidRPr="00D63A71" w:rsidRDefault="00AE5AAD">
                                <w:pPr>
                                  <w:pStyle w:val="Title"/>
                                  <w:rPr>
                                    <w:rFonts w:cs="Arial"/>
                                    <w:b/>
                                  </w:rPr>
                                </w:pPr>
                                <w:sdt>
                                  <w:sdtPr>
                                    <w:rPr>
                                      <w:rFonts w:cs="Arial"/>
                                      <w:b/>
                                      <w:sz w:val="92"/>
                                      <w:szCs w:val="92"/>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D63A71">
                                      <w:rPr>
                                        <w:rFonts w:cs="Arial"/>
                                        <w:b/>
                                        <w:sz w:val="92"/>
                                        <w:szCs w:val="92"/>
                                      </w:rPr>
                                      <w:t>git Usage &amp; Setup</w:t>
                                    </w:r>
                                  </w:sdtContent>
                                </w:sdt>
                              </w:p>
                              <w:p w:rsidR="00AE5AAD" w:rsidRPr="00D63A71" w:rsidRDefault="00AE5AAD">
                                <w:pPr>
                                  <w:pStyle w:val="Subtitle"/>
                                  <w:rPr>
                                    <w:rFonts w:ascii="Arial" w:hAnsi="Arial" w:cs="Arial"/>
                                  </w:rPr>
                                </w:pPr>
                                <w:sdt>
                                  <w:sdtPr>
                                    <w:rPr>
                                      <w:rFonts w:ascii="Arial" w:hAnsi="Arial" w:cs="Arial"/>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sidRPr="00D63A71">
                                      <w:rPr>
                                        <w:rFonts w:ascii="Arial" w:hAnsi="Arial" w:cs="Arial"/>
                                      </w:rPr>
                                      <w:t>Allyis Apps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B9AC5F" id="_x0000_s1028" type="#_x0000_t202" alt="Text box displaying document title and subtitle" style="position:absolute;margin-left:0;margin-top:261pt;width:415.5pt;height:115.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" filled="f" stroked="f" strokeweight=".5pt">
                    <v:textbox style="mso-fit-shape-to-text:t" inset="0,0,0,0">
                      <w:txbxContent>
                        <w:p w:rsidR="00AE5AAD" w:rsidRPr="00D63A71" w:rsidRDefault="00AE5AAD">
                          <w:pPr>
                            <w:pStyle w:val="Title"/>
                            <w:rPr>
                              <w:rFonts w:cs="Arial"/>
                              <w:b/>
                            </w:rPr>
                          </w:pPr>
                          <w:sdt>
                            <w:sdtPr>
                              <w:rPr>
                                <w:rFonts w:cs="Arial"/>
                                <w:b/>
                                <w:sz w:val="92"/>
                                <w:szCs w:val="92"/>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D63A71">
                                <w:rPr>
                                  <w:rFonts w:cs="Arial"/>
                                  <w:b/>
                                  <w:sz w:val="92"/>
                                  <w:szCs w:val="92"/>
                                </w:rPr>
                                <w:t>git Usage &amp; Setup</w:t>
                              </w:r>
                            </w:sdtContent>
                          </w:sdt>
                        </w:p>
                        <w:p w:rsidR="00AE5AAD" w:rsidRPr="00D63A71" w:rsidRDefault="00AE5AAD">
                          <w:pPr>
                            <w:pStyle w:val="Subtitle"/>
                            <w:rPr>
                              <w:rFonts w:ascii="Arial" w:hAnsi="Arial" w:cs="Arial"/>
                            </w:rPr>
                          </w:pPr>
                          <w:sdt>
                            <w:sdtPr>
                              <w:rPr>
                                <w:rFonts w:ascii="Arial" w:hAnsi="Arial" w:cs="Arial"/>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sidRPr="00D63A71">
                                <w:rPr>
                                  <w:rFonts w:ascii="Arial" w:hAnsi="Arial" w:cs="Arial"/>
                                </w:rPr>
                                <w:t>Allyis Apps</w:t>
                              </w:r>
                            </w:sdtContent>
                          </w:sdt>
                        </w:p>
                      </w:txbxContent>
                    </v:textbox>
                    <w10:wrap type="topAndBottom" anchorx="margin" anchory="margin"/>
                  </v:shape>
                </w:pict>
              </mc:Fallback>
            </mc:AlternateContent>
          </w:r>
          <w:r w:rsidR="00E75273">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Arial" w:hAnsi="Arial" w:cs="Arial"/>
          <w:b/>
          <w:bCs/>
          <w:noProof/>
        </w:rPr>
      </w:sdtEndPr>
      <w:sdtContent>
        <w:p w:rsidR="00346D9B" w:rsidRDefault="00E75273">
          <w:pPr>
            <w:pStyle w:val="TOCHeading"/>
          </w:pPr>
          <w:r>
            <w:t>Table of Contents</w:t>
          </w:r>
        </w:p>
        <w:p w:rsidR="000B3DEF" w:rsidRDefault="00E75273">
          <w:pPr>
            <w:pStyle w:val="TOC1"/>
            <w:tabs>
              <w:tab w:val="right" w:leader="dot" w:pos="9350"/>
            </w:tabs>
            <w:rPr>
              <w:rFonts w:asciiTheme="minorHAnsi" w:hAnsiTheme="minorHAnsi"/>
              <w:b w:val="0"/>
              <w:bCs w:val="0"/>
              <w:noProof/>
              <w:color w:val="auto"/>
              <w:sz w:val="22"/>
              <w:szCs w:val="22"/>
              <w:lang w:eastAsia="en-US"/>
            </w:rPr>
          </w:pPr>
          <w:r w:rsidRPr="00D63A71">
            <w:rPr>
              <w:rFonts w:cs="Arial"/>
              <w:b w:val="0"/>
              <w:bCs w:val="0"/>
            </w:rPr>
            <w:fldChar w:fldCharType="begin"/>
          </w:r>
          <w:r w:rsidRPr="00D63A71">
            <w:rPr>
              <w:rFonts w:cs="Arial"/>
              <w:b w:val="0"/>
              <w:bCs w:val="0"/>
            </w:rPr>
            <w:instrText xml:space="preserve"> TOC \o "1-2" \n "2-2" \h \z \u </w:instrText>
          </w:r>
          <w:r w:rsidRPr="00D63A71">
            <w:rPr>
              <w:rFonts w:cs="Arial"/>
              <w:b w:val="0"/>
              <w:bCs w:val="0"/>
            </w:rPr>
            <w:fldChar w:fldCharType="separate"/>
          </w:r>
          <w:hyperlink w:anchor="_Toc457479461" w:history="1">
            <w:r w:rsidR="000B3DEF" w:rsidRPr="003353B4">
              <w:rPr>
                <w:rStyle w:val="Hyperlink"/>
                <w:noProof/>
              </w:rPr>
              <w:t>Prerequisite Tools</w:t>
            </w:r>
            <w:r w:rsidR="000B3DEF">
              <w:rPr>
                <w:noProof/>
                <w:webHidden/>
              </w:rPr>
              <w:tab/>
            </w:r>
            <w:r w:rsidR="000B3DEF">
              <w:rPr>
                <w:noProof/>
                <w:webHidden/>
              </w:rPr>
              <w:fldChar w:fldCharType="begin"/>
            </w:r>
            <w:r w:rsidR="000B3DEF">
              <w:rPr>
                <w:noProof/>
                <w:webHidden/>
              </w:rPr>
              <w:instrText xml:space="preserve"> PAGEREF _Toc457479461 \h </w:instrText>
            </w:r>
            <w:r w:rsidR="000B3DEF">
              <w:rPr>
                <w:noProof/>
                <w:webHidden/>
              </w:rPr>
            </w:r>
            <w:r w:rsidR="000B3DEF">
              <w:rPr>
                <w:noProof/>
                <w:webHidden/>
              </w:rPr>
              <w:fldChar w:fldCharType="separate"/>
            </w:r>
            <w:r w:rsidR="000B3DEF">
              <w:rPr>
                <w:noProof/>
                <w:webHidden/>
              </w:rPr>
              <w:t>2</w:t>
            </w:r>
            <w:r w:rsidR="000B3DEF">
              <w:rPr>
                <w:noProof/>
                <w:webHidden/>
              </w:rPr>
              <w:fldChar w:fldCharType="end"/>
            </w:r>
          </w:hyperlink>
        </w:p>
        <w:p w:rsidR="000B3DEF" w:rsidRDefault="000B3DEF">
          <w:pPr>
            <w:pStyle w:val="TOC2"/>
            <w:rPr>
              <w:rFonts w:asciiTheme="minorHAnsi" w:hAnsiTheme="minorHAnsi"/>
              <w:noProof/>
              <w:color w:val="auto"/>
              <w:lang w:eastAsia="en-US"/>
            </w:rPr>
          </w:pPr>
          <w:hyperlink w:anchor="_Toc457479462" w:history="1">
            <w:r w:rsidRPr="003353B4">
              <w:rPr>
                <w:rStyle w:val="Hyperlink"/>
                <w:noProof/>
              </w:rPr>
              <w:t>git</w:t>
            </w:r>
          </w:hyperlink>
        </w:p>
        <w:p w:rsidR="000B3DEF" w:rsidRDefault="000B3DEF">
          <w:pPr>
            <w:pStyle w:val="TOC2"/>
            <w:rPr>
              <w:rFonts w:asciiTheme="minorHAnsi" w:hAnsiTheme="minorHAnsi"/>
              <w:noProof/>
              <w:color w:val="auto"/>
              <w:lang w:eastAsia="en-US"/>
            </w:rPr>
          </w:pPr>
          <w:hyperlink w:anchor="_Toc457479463" w:history="1">
            <w:r w:rsidRPr="003353B4">
              <w:rPr>
                <w:rStyle w:val="Hyperlink"/>
                <w:noProof/>
              </w:rPr>
              <w:t>KDiff3</w:t>
            </w:r>
          </w:hyperlink>
        </w:p>
        <w:p w:rsidR="000B3DEF" w:rsidRDefault="000B3DEF">
          <w:pPr>
            <w:pStyle w:val="TOC2"/>
            <w:rPr>
              <w:rFonts w:asciiTheme="minorHAnsi" w:hAnsiTheme="minorHAnsi"/>
              <w:noProof/>
              <w:color w:val="auto"/>
              <w:lang w:eastAsia="en-US"/>
            </w:rPr>
          </w:pPr>
          <w:hyperlink w:anchor="_Toc457479464" w:history="1">
            <w:r w:rsidRPr="003353B4">
              <w:rPr>
                <w:rStyle w:val="Hyperlink"/>
                <w:noProof/>
              </w:rPr>
              <w:t>SourceTree</w:t>
            </w:r>
          </w:hyperlink>
        </w:p>
        <w:p w:rsidR="000B3DEF" w:rsidRDefault="000B3DEF">
          <w:pPr>
            <w:pStyle w:val="TOC1"/>
            <w:tabs>
              <w:tab w:val="right" w:leader="dot" w:pos="9350"/>
            </w:tabs>
            <w:rPr>
              <w:rFonts w:asciiTheme="minorHAnsi" w:hAnsiTheme="minorHAnsi"/>
              <w:b w:val="0"/>
              <w:bCs w:val="0"/>
              <w:noProof/>
              <w:color w:val="auto"/>
              <w:sz w:val="22"/>
              <w:szCs w:val="22"/>
              <w:lang w:eastAsia="en-US"/>
            </w:rPr>
          </w:pPr>
          <w:hyperlink w:anchor="_Toc457479465" w:history="1">
            <w:r w:rsidRPr="003353B4">
              <w:rPr>
                <w:rStyle w:val="Hyperlink"/>
                <w:noProof/>
              </w:rPr>
              <w:t>Creating a Bonobo User</w:t>
            </w:r>
            <w:r>
              <w:rPr>
                <w:noProof/>
                <w:webHidden/>
              </w:rPr>
              <w:tab/>
            </w:r>
            <w:r>
              <w:rPr>
                <w:noProof/>
                <w:webHidden/>
              </w:rPr>
              <w:fldChar w:fldCharType="begin"/>
            </w:r>
            <w:r>
              <w:rPr>
                <w:noProof/>
                <w:webHidden/>
              </w:rPr>
              <w:instrText xml:space="preserve"> PAGEREF _Toc457479465 \h </w:instrText>
            </w:r>
            <w:r>
              <w:rPr>
                <w:noProof/>
                <w:webHidden/>
              </w:rPr>
            </w:r>
            <w:r>
              <w:rPr>
                <w:noProof/>
                <w:webHidden/>
              </w:rPr>
              <w:fldChar w:fldCharType="separate"/>
            </w:r>
            <w:r>
              <w:rPr>
                <w:noProof/>
                <w:webHidden/>
              </w:rPr>
              <w:t>13</w:t>
            </w:r>
            <w:r>
              <w:rPr>
                <w:noProof/>
                <w:webHidden/>
              </w:rPr>
              <w:fldChar w:fldCharType="end"/>
            </w:r>
          </w:hyperlink>
        </w:p>
        <w:p w:rsidR="000B3DEF" w:rsidRDefault="000B3DEF">
          <w:pPr>
            <w:pStyle w:val="TOC2"/>
            <w:rPr>
              <w:rFonts w:asciiTheme="minorHAnsi" w:hAnsiTheme="minorHAnsi"/>
              <w:noProof/>
              <w:color w:val="auto"/>
              <w:lang w:eastAsia="en-US"/>
            </w:rPr>
          </w:pPr>
          <w:hyperlink w:anchor="_Toc457479466" w:history="1">
            <w:r w:rsidRPr="003353B4">
              <w:rPr>
                <w:rStyle w:val="Hyperlink"/>
                <w:noProof/>
              </w:rPr>
              <w:t>What is Bonobo, and where is it?</w:t>
            </w:r>
          </w:hyperlink>
        </w:p>
        <w:p w:rsidR="000B3DEF" w:rsidRDefault="000B3DEF">
          <w:pPr>
            <w:pStyle w:val="TOC2"/>
            <w:rPr>
              <w:rFonts w:asciiTheme="minorHAnsi" w:hAnsiTheme="minorHAnsi"/>
              <w:noProof/>
              <w:color w:val="auto"/>
              <w:lang w:eastAsia="en-US"/>
            </w:rPr>
          </w:pPr>
          <w:hyperlink w:anchor="_Toc457479467" w:history="1">
            <w:r w:rsidRPr="003353B4">
              <w:rPr>
                <w:rStyle w:val="Hyperlink"/>
                <w:noProof/>
              </w:rPr>
              <w:t>New Accounts</w:t>
            </w:r>
          </w:hyperlink>
        </w:p>
        <w:p w:rsidR="000B3DEF" w:rsidRDefault="000B3DEF">
          <w:pPr>
            <w:pStyle w:val="TOC2"/>
            <w:rPr>
              <w:rFonts w:asciiTheme="minorHAnsi" w:hAnsiTheme="minorHAnsi"/>
              <w:noProof/>
              <w:color w:val="auto"/>
              <w:lang w:eastAsia="en-US"/>
            </w:rPr>
          </w:pPr>
          <w:hyperlink w:anchor="_Toc457479468" w:history="1">
            <w:r w:rsidRPr="003353B4">
              <w:rPr>
                <w:rStyle w:val="Hyperlink"/>
                <w:noProof/>
              </w:rPr>
              <w:t>Joining a Team</w:t>
            </w:r>
          </w:hyperlink>
        </w:p>
        <w:p w:rsidR="000B3DEF" w:rsidRDefault="000B3DEF">
          <w:pPr>
            <w:pStyle w:val="TOC2"/>
            <w:rPr>
              <w:rFonts w:asciiTheme="minorHAnsi" w:hAnsiTheme="minorHAnsi"/>
              <w:noProof/>
              <w:color w:val="auto"/>
              <w:lang w:eastAsia="en-US"/>
            </w:rPr>
          </w:pPr>
          <w:hyperlink w:anchor="_Toc457479469" w:history="1">
            <w:r w:rsidRPr="003353B4">
              <w:rPr>
                <w:rStyle w:val="Hyperlink"/>
                <w:noProof/>
              </w:rPr>
              <w:t>Joining a Repository</w:t>
            </w:r>
          </w:hyperlink>
        </w:p>
        <w:p w:rsidR="000B3DEF" w:rsidRDefault="000B3DEF">
          <w:pPr>
            <w:pStyle w:val="TOC2"/>
            <w:rPr>
              <w:rFonts w:asciiTheme="minorHAnsi" w:hAnsiTheme="minorHAnsi"/>
              <w:noProof/>
              <w:color w:val="auto"/>
              <w:lang w:eastAsia="en-US"/>
            </w:rPr>
          </w:pPr>
          <w:hyperlink w:anchor="_Toc457479470" w:history="1">
            <w:r w:rsidRPr="003353B4">
              <w:rPr>
                <w:rStyle w:val="Hyperlink"/>
                <w:noProof/>
              </w:rPr>
              <w:t>Retrieving Your Personal Repository URL for git</w:t>
            </w:r>
          </w:hyperlink>
        </w:p>
        <w:p w:rsidR="000B3DEF" w:rsidRDefault="000B3DEF">
          <w:pPr>
            <w:pStyle w:val="TOC1"/>
            <w:tabs>
              <w:tab w:val="right" w:leader="dot" w:pos="9350"/>
            </w:tabs>
            <w:rPr>
              <w:rFonts w:asciiTheme="minorHAnsi" w:hAnsiTheme="minorHAnsi"/>
              <w:b w:val="0"/>
              <w:bCs w:val="0"/>
              <w:noProof/>
              <w:color w:val="auto"/>
              <w:sz w:val="22"/>
              <w:szCs w:val="22"/>
              <w:lang w:eastAsia="en-US"/>
            </w:rPr>
          </w:pPr>
          <w:hyperlink w:anchor="_Toc457479471" w:history="1">
            <w:r w:rsidRPr="003353B4">
              <w:rPr>
                <w:rStyle w:val="Hyperlink"/>
                <w:noProof/>
              </w:rPr>
              <w:t>Cloning The Golden Repository</w:t>
            </w:r>
            <w:r>
              <w:rPr>
                <w:noProof/>
                <w:webHidden/>
              </w:rPr>
              <w:tab/>
            </w:r>
            <w:r>
              <w:rPr>
                <w:noProof/>
                <w:webHidden/>
              </w:rPr>
              <w:fldChar w:fldCharType="begin"/>
            </w:r>
            <w:r>
              <w:rPr>
                <w:noProof/>
                <w:webHidden/>
              </w:rPr>
              <w:instrText xml:space="preserve"> PAGEREF _Toc457479471 \h </w:instrText>
            </w:r>
            <w:r>
              <w:rPr>
                <w:noProof/>
                <w:webHidden/>
              </w:rPr>
            </w:r>
            <w:r>
              <w:rPr>
                <w:noProof/>
                <w:webHidden/>
              </w:rPr>
              <w:fldChar w:fldCharType="separate"/>
            </w:r>
            <w:r>
              <w:rPr>
                <w:noProof/>
                <w:webHidden/>
              </w:rPr>
              <w:t>15</w:t>
            </w:r>
            <w:r>
              <w:rPr>
                <w:noProof/>
                <w:webHidden/>
              </w:rPr>
              <w:fldChar w:fldCharType="end"/>
            </w:r>
          </w:hyperlink>
        </w:p>
        <w:p w:rsidR="000B3DEF" w:rsidRDefault="000B3DEF">
          <w:pPr>
            <w:pStyle w:val="TOC2"/>
            <w:rPr>
              <w:rFonts w:asciiTheme="minorHAnsi" w:hAnsiTheme="minorHAnsi"/>
              <w:noProof/>
              <w:color w:val="auto"/>
              <w:lang w:eastAsia="en-US"/>
            </w:rPr>
          </w:pPr>
          <w:hyperlink w:anchor="_Toc457479472" w:history="1">
            <w:r w:rsidRPr="003353B4">
              <w:rPr>
                <w:rStyle w:val="Hyperlink"/>
                <w:noProof/>
              </w:rPr>
              <w:t>Adding the Bonobo Server to SourceTree</w:t>
            </w:r>
          </w:hyperlink>
        </w:p>
        <w:p w:rsidR="000B3DEF" w:rsidRDefault="000B3DEF">
          <w:pPr>
            <w:pStyle w:val="TOC2"/>
            <w:rPr>
              <w:rFonts w:asciiTheme="minorHAnsi" w:hAnsiTheme="minorHAnsi"/>
              <w:noProof/>
              <w:color w:val="auto"/>
              <w:lang w:eastAsia="en-US"/>
            </w:rPr>
          </w:pPr>
          <w:hyperlink w:anchor="_Toc457479473" w:history="1">
            <w:r w:rsidRPr="003353B4">
              <w:rPr>
                <w:rStyle w:val="Hyperlink"/>
                <w:noProof/>
              </w:rPr>
              <w:t>Cloning Guide</w:t>
            </w:r>
          </w:hyperlink>
        </w:p>
        <w:p w:rsidR="000B3DEF" w:rsidRDefault="000B3DEF">
          <w:pPr>
            <w:pStyle w:val="TOC2"/>
            <w:rPr>
              <w:rFonts w:asciiTheme="minorHAnsi" w:hAnsiTheme="minorHAnsi"/>
              <w:noProof/>
              <w:color w:val="auto"/>
              <w:lang w:eastAsia="en-US"/>
            </w:rPr>
          </w:pPr>
          <w:hyperlink w:anchor="_Toc457479474" w:history="1">
            <w:r w:rsidRPr="003353B4">
              <w:rPr>
                <w:rStyle w:val="Hyperlink"/>
                <w:noProof/>
              </w:rPr>
              <w:t>Optional: Instead, Creating a New Local Repo and Pulling</w:t>
            </w:r>
          </w:hyperlink>
        </w:p>
        <w:p w:rsidR="000B3DEF" w:rsidRDefault="000B3DEF">
          <w:pPr>
            <w:pStyle w:val="TOC1"/>
            <w:tabs>
              <w:tab w:val="right" w:leader="dot" w:pos="9350"/>
            </w:tabs>
            <w:rPr>
              <w:rFonts w:asciiTheme="minorHAnsi" w:hAnsiTheme="minorHAnsi"/>
              <w:b w:val="0"/>
              <w:bCs w:val="0"/>
              <w:noProof/>
              <w:color w:val="auto"/>
              <w:sz w:val="22"/>
              <w:szCs w:val="22"/>
              <w:lang w:eastAsia="en-US"/>
            </w:rPr>
          </w:pPr>
          <w:hyperlink w:anchor="_Toc457479475" w:history="1">
            <w:r w:rsidRPr="003353B4">
              <w:rPr>
                <w:rStyle w:val="Hyperlink"/>
                <w:noProof/>
              </w:rPr>
              <w:t>git Actions</w:t>
            </w:r>
            <w:r>
              <w:rPr>
                <w:noProof/>
                <w:webHidden/>
              </w:rPr>
              <w:tab/>
            </w:r>
            <w:r>
              <w:rPr>
                <w:noProof/>
                <w:webHidden/>
              </w:rPr>
              <w:fldChar w:fldCharType="begin"/>
            </w:r>
            <w:r>
              <w:rPr>
                <w:noProof/>
                <w:webHidden/>
              </w:rPr>
              <w:instrText xml:space="preserve"> PAGEREF _Toc457479475 \h </w:instrText>
            </w:r>
            <w:r>
              <w:rPr>
                <w:noProof/>
                <w:webHidden/>
              </w:rPr>
            </w:r>
            <w:r>
              <w:rPr>
                <w:noProof/>
                <w:webHidden/>
              </w:rPr>
              <w:fldChar w:fldCharType="separate"/>
            </w:r>
            <w:r>
              <w:rPr>
                <w:noProof/>
                <w:webHidden/>
              </w:rPr>
              <w:t>18</w:t>
            </w:r>
            <w:r>
              <w:rPr>
                <w:noProof/>
                <w:webHidden/>
              </w:rPr>
              <w:fldChar w:fldCharType="end"/>
            </w:r>
          </w:hyperlink>
        </w:p>
        <w:p w:rsidR="000B3DEF" w:rsidRDefault="000B3DEF">
          <w:pPr>
            <w:pStyle w:val="TOC2"/>
            <w:rPr>
              <w:rFonts w:asciiTheme="minorHAnsi" w:hAnsiTheme="minorHAnsi"/>
              <w:noProof/>
              <w:color w:val="auto"/>
              <w:lang w:eastAsia="en-US"/>
            </w:rPr>
          </w:pPr>
          <w:hyperlink w:anchor="_Toc457479476" w:history="1">
            <w:r w:rsidRPr="003353B4">
              <w:rPr>
                <w:rStyle w:val="Hyperlink"/>
                <w:noProof/>
              </w:rPr>
              <w:t>Creating a Branch</w:t>
            </w:r>
          </w:hyperlink>
        </w:p>
        <w:p w:rsidR="000B3DEF" w:rsidRDefault="000B3DEF">
          <w:pPr>
            <w:pStyle w:val="TOC2"/>
            <w:rPr>
              <w:rFonts w:asciiTheme="minorHAnsi" w:hAnsiTheme="minorHAnsi"/>
              <w:noProof/>
              <w:color w:val="auto"/>
              <w:lang w:eastAsia="en-US"/>
            </w:rPr>
          </w:pPr>
          <w:hyperlink w:anchor="_Toc457479477" w:history="1">
            <w:r w:rsidRPr="003353B4">
              <w:rPr>
                <w:rStyle w:val="Hyperlink"/>
                <w:noProof/>
              </w:rPr>
              <w:t>Creating a Commit</w:t>
            </w:r>
          </w:hyperlink>
        </w:p>
        <w:p w:rsidR="000B3DEF" w:rsidRDefault="000B3DEF">
          <w:pPr>
            <w:pStyle w:val="TOC2"/>
            <w:rPr>
              <w:rFonts w:asciiTheme="minorHAnsi" w:hAnsiTheme="minorHAnsi"/>
              <w:noProof/>
              <w:color w:val="auto"/>
              <w:lang w:eastAsia="en-US"/>
            </w:rPr>
          </w:pPr>
          <w:hyperlink w:anchor="_Toc457479478" w:history="1">
            <w:r w:rsidRPr="003353B4">
              <w:rPr>
                <w:rStyle w:val="Hyperlink"/>
                <w:noProof/>
              </w:rPr>
              <w:t>Synchronizing Branches with Bonobo</w:t>
            </w:r>
          </w:hyperlink>
        </w:p>
        <w:p w:rsidR="000B3DEF" w:rsidRDefault="000B3DEF">
          <w:pPr>
            <w:pStyle w:val="TOC2"/>
            <w:rPr>
              <w:rFonts w:asciiTheme="minorHAnsi" w:hAnsiTheme="minorHAnsi"/>
              <w:noProof/>
              <w:color w:val="auto"/>
              <w:lang w:eastAsia="en-US"/>
            </w:rPr>
          </w:pPr>
          <w:hyperlink w:anchor="_Toc457479479" w:history="1">
            <w:r w:rsidRPr="003353B4">
              <w:rPr>
                <w:rStyle w:val="Hyperlink"/>
                <w:noProof/>
              </w:rPr>
              <w:t>Merging Branches</w:t>
            </w:r>
          </w:hyperlink>
        </w:p>
        <w:p w:rsidR="000B3DEF" w:rsidRDefault="000B3DEF">
          <w:pPr>
            <w:pStyle w:val="TOC2"/>
            <w:rPr>
              <w:rFonts w:asciiTheme="minorHAnsi" w:hAnsiTheme="minorHAnsi"/>
              <w:noProof/>
              <w:color w:val="auto"/>
              <w:lang w:eastAsia="en-US"/>
            </w:rPr>
          </w:pPr>
          <w:hyperlink w:anchor="_Toc457479480" w:history="1">
            <w:r w:rsidRPr="003353B4">
              <w:rPr>
                <w:rStyle w:val="Hyperlink"/>
                <w:noProof/>
              </w:rPr>
              <w:t>Feature Collaboration</w:t>
            </w:r>
          </w:hyperlink>
        </w:p>
        <w:p w:rsidR="000B3DEF" w:rsidRDefault="000B3DEF">
          <w:pPr>
            <w:pStyle w:val="TOC1"/>
            <w:tabs>
              <w:tab w:val="right" w:leader="dot" w:pos="9350"/>
            </w:tabs>
            <w:rPr>
              <w:rFonts w:asciiTheme="minorHAnsi" w:hAnsiTheme="minorHAnsi"/>
              <w:b w:val="0"/>
              <w:bCs w:val="0"/>
              <w:noProof/>
              <w:color w:val="auto"/>
              <w:sz w:val="22"/>
              <w:szCs w:val="22"/>
              <w:lang w:eastAsia="en-US"/>
            </w:rPr>
          </w:pPr>
          <w:hyperlink w:anchor="_Toc457479481" w:history="1">
            <w:r w:rsidRPr="003353B4">
              <w:rPr>
                <w:rStyle w:val="Hyperlink"/>
                <w:noProof/>
              </w:rPr>
              <w:t>General git Rules</w:t>
            </w:r>
            <w:r>
              <w:rPr>
                <w:noProof/>
                <w:webHidden/>
              </w:rPr>
              <w:tab/>
            </w:r>
            <w:r>
              <w:rPr>
                <w:noProof/>
                <w:webHidden/>
              </w:rPr>
              <w:fldChar w:fldCharType="begin"/>
            </w:r>
            <w:r>
              <w:rPr>
                <w:noProof/>
                <w:webHidden/>
              </w:rPr>
              <w:instrText xml:space="preserve"> PAGEREF _Toc457479481 \h </w:instrText>
            </w:r>
            <w:r>
              <w:rPr>
                <w:noProof/>
                <w:webHidden/>
              </w:rPr>
            </w:r>
            <w:r>
              <w:rPr>
                <w:noProof/>
                <w:webHidden/>
              </w:rPr>
              <w:fldChar w:fldCharType="separate"/>
            </w:r>
            <w:r>
              <w:rPr>
                <w:noProof/>
                <w:webHidden/>
              </w:rPr>
              <w:t>19</w:t>
            </w:r>
            <w:r>
              <w:rPr>
                <w:noProof/>
                <w:webHidden/>
              </w:rPr>
              <w:fldChar w:fldCharType="end"/>
            </w:r>
          </w:hyperlink>
        </w:p>
        <w:p w:rsidR="000B3DEF" w:rsidRDefault="000B3DEF">
          <w:pPr>
            <w:pStyle w:val="TOC2"/>
            <w:rPr>
              <w:rFonts w:asciiTheme="minorHAnsi" w:hAnsiTheme="minorHAnsi"/>
              <w:noProof/>
              <w:color w:val="auto"/>
              <w:lang w:eastAsia="en-US"/>
            </w:rPr>
          </w:pPr>
          <w:hyperlink w:anchor="_Toc457479482" w:history="1">
            <w:r w:rsidRPr="003353B4">
              <w:rPr>
                <w:rStyle w:val="Hyperlink"/>
                <w:noProof/>
              </w:rPr>
              <w:t>Never Re-Write Golden Master History</w:t>
            </w:r>
          </w:hyperlink>
        </w:p>
        <w:p w:rsidR="000B3DEF" w:rsidRDefault="000B3DEF">
          <w:pPr>
            <w:pStyle w:val="TOC2"/>
            <w:rPr>
              <w:rFonts w:asciiTheme="minorHAnsi" w:hAnsiTheme="minorHAnsi"/>
              <w:noProof/>
              <w:color w:val="auto"/>
              <w:lang w:eastAsia="en-US"/>
            </w:rPr>
          </w:pPr>
          <w:hyperlink w:anchor="_Toc457479483" w:history="1">
            <w:r w:rsidRPr="003353B4">
              <w:rPr>
                <w:rStyle w:val="Hyperlink"/>
                <w:noProof/>
              </w:rPr>
              <w:t>Merge Style</w:t>
            </w:r>
          </w:hyperlink>
        </w:p>
        <w:p w:rsidR="000B3DEF" w:rsidRDefault="000B3DEF">
          <w:pPr>
            <w:pStyle w:val="TOC1"/>
            <w:tabs>
              <w:tab w:val="right" w:leader="dot" w:pos="9350"/>
            </w:tabs>
            <w:rPr>
              <w:rFonts w:asciiTheme="minorHAnsi" w:hAnsiTheme="minorHAnsi"/>
              <w:b w:val="0"/>
              <w:bCs w:val="0"/>
              <w:noProof/>
              <w:color w:val="auto"/>
              <w:sz w:val="22"/>
              <w:szCs w:val="22"/>
              <w:lang w:eastAsia="en-US"/>
            </w:rPr>
          </w:pPr>
          <w:hyperlink w:anchor="_Toc457479484" w:history="1">
            <w:r w:rsidRPr="003353B4">
              <w:rPr>
                <w:rStyle w:val="Hyperlink"/>
                <w:noProof/>
              </w:rPr>
              <w:t>Extra Niceties</w:t>
            </w:r>
            <w:r>
              <w:rPr>
                <w:noProof/>
                <w:webHidden/>
              </w:rPr>
              <w:tab/>
            </w:r>
            <w:r>
              <w:rPr>
                <w:noProof/>
                <w:webHidden/>
              </w:rPr>
              <w:fldChar w:fldCharType="begin"/>
            </w:r>
            <w:r>
              <w:rPr>
                <w:noProof/>
                <w:webHidden/>
              </w:rPr>
              <w:instrText xml:space="preserve"> PAGEREF _Toc457479484 \h </w:instrText>
            </w:r>
            <w:r>
              <w:rPr>
                <w:noProof/>
                <w:webHidden/>
              </w:rPr>
            </w:r>
            <w:r>
              <w:rPr>
                <w:noProof/>
                <w:webHidden/>
              </w:rPr>
              <w:fldChar w:fldCharType="separate"/>
            </w:r>
            <w:r>
              <w:rPr>
                <w:noProof/>
                <w:webHidden/>
              </w:rPr>
              <w:t>19</w:t>
            </w:r>
            <w:r>
              <w:rPr>
                <w:noProof/>
                <w:webHidden/>
              </w:rPr>
              <w:fldChar w:fldCharType="end"/>
            </w:r>
          </w:hyperlink>
        </w:p>
        <w:p w:rsidR="000B3DEF" w:rsidRDefault="000B3DEF">
          <w:pPr>
            <w:pStyle w:val="TOC2"/>
            <w:rPr>
              <w:rFonts w:asciiTheme="minorHAnsi" w:hAnsiTheme="minorHAnsi"/>
              <w:noProof/>
              <w:color w:val="auto"/>
              <w:lang w:eastAsia="en-US"/>
            </w:rPr>
          </w:pPr>
          <w:hyperlink w:anchor="_Toc457479485" w:history="1">
            <w:r w:rsidRPr="003353B4">
              <w:rPr>
                <w:rStyle w:val="Hyperlink"/>
                <w:noProof/>
              </w:rPr>
              <w:t>Creating a Gravatar</w:t>
            </w:r>
          </w:hyperlink>
        </w:p>
        <w:p w:rsidR="00346D9B" w:rsidRPr="00D63A71" w:rsidRDefault="00E75273">
          <w:pPr>
            <w:rPr>
              <w:rFonts w:cs="Arial"/>
            </w:rPr>
            <w:sectPr w:rsidR="00346D9B" w:rsidRPr="00D63A71">
              <w:pgSz w:w="12240" w:h="15840" w:code="1"/>
              <w:pgMar w:top="1080" w:right="1440" w:bottom="1080" w:left="1440" w:header="720" w:footer="576" w:gutter="0"/>
              <w:pgNumType w:start="0"/>
              <w:cols w:space="720"/>
              <w:titlePg/>
              <w:docGrid w:linePitch="360"/>
            </w:sectPr>
          </w:pPr>
          <w:r w:rsidRPr="00D63A71">
            <w:rPr>
              <w:rFonts w:cs="Arial"/>
              <w:b/>
              <w:bCs/>
              <w:sz w:val="26"/>
              <w:szCs w:val="26"/>
            </w:rPr>
            <w:fldChar w:fldCharType="end"/>
          </w:r>
        </w:p>
      </w:sdtContent>
    </w:sdt>
    <w:p w:rsidR="00346D9B" w:rsidRDefault="00501AB8">
      <w:pPr>
        <w:pStyle w:val="Heading1"/>
      </w:pPr>
      <w:bookmarkStart w:id="0" w:name="_Toc457479461"/>
      <w:r>
        <w:lastRenderedPageBreak/>
        <w:t>Prerequisite Tools</w:t>
      </w:r>
      <w:bookmarkEnd w:id="0"/>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E66DBA" w:rsidTr="004B096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E66DBA" w:rsidRDefault="00E66DBA" w:rsidP="00022C88">
            <w:pPr>
              <w:pStyle w:val="NoSpacing"/>
              <w:spacing w:before="40"/>
            </w:pPr>
            <w:r>
              <w:rPr>
                <w:noProof/>
                <w:lang w:eastAsia="en-US"/>
              </w:rPr>
              <mc:AlternateContent>
                <mc:Choice Requires="wpg">
                  <w:drawing>
                    <wp:inline distT="0" distB="0" distL="0" distR="0" wp14:anchorId="3464B81E" wp14:editId="16F82BDF">
                      <wp:extent cx="228600" cy="228600"/>
                      <wp:effectExtent l="38100" t="38100" r="0" b="38100"/>
                      <wp:docPr id="10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107" name="Oval 10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8"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A464B6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">
                      <v:oval id="Oval 10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aX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WnlGJtD7XwAAAP//AwBQSwECLQAUAAYACAAAACEA2+H2y+4AAACFAQAAEwAAAAAAAAAA&#10;AAAAAAAAAAAAW0NvbnRlbnRfVHlwZXNdLnhtbFBLAQItABQABgAIAAAAIQBa9CxbvwAAABUBAAAL&#10;AAAAAAAAAAAAAAAAAB8BAABfcmVscy8ucmVsc1BLAQItABQABgAIAAAAIQBZ6YaX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22C88" w:rsidRDefault="00E66DBA" w:rsidP="004B0962">
            <w:pPr>
              <w:pStyle w:val="TipText"/>
              <w:cnfStyle w:val="000000000000" w:firstRow="0" w:lastRow="0" w:firstColumn="0" w:lastColumn="0" w:oddVBand="0" w:evenVBand="0" w:oddHBand="0" w:evenHBand="0" w:firstRowFirstColumn="0" w:firstRowLastColumn="0" w:lastRowFirstColumn="0" w:lastRowLastColumn="0"/>
            </w:pPr>
            <w:r>
              <w:t>It will be assumed throughout this document that the reader is using the following tools.  If you do not already have them installed, this section will guide you</w:t>
            </w:r>
            <w:r w:rsidR="00022C88">
              <w:t xml:space="preserve"> through the process of installing and configuring the tools with the Allyis Apps standard configuration.</w:t>
            </w:r>
          </w:p>
        </w:tc>
      </w:tr>
      <w:tr w:rsidR="00022C88" w:rsidTr="004B096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22C88" w:rsidRDefault="00022C88" w:rsidP="00022C88">
            <w:pPr>
              <w:pStyle w:val="NoSpacing"/>
              <w:spacing w:before="40"/>
              <w:rPr>
                <w:noProof/>
                <w:lang w:eastAsia="en-US"/>
              </w:rPr>
            </w:pPr>
          </w:p>
        </w:tc>
        <w:tc>
          <w:tcPr>
            <w:tcW w:w="4655" w:type="pct"/>
            <w:shd w:val="clear" w:color="auto" w:fill="E4E3E2" w:themeFill="background2"/>
            <w:vAlign w:val="center"/>
          </w:tcPr>
          <w:p w:rsidR="00022C88" w:rsidRDefault="00022C88" w:rsidP="004B0962">
            <w:pPr>
              <w:pStyle w:val="TipText"/>
              <w:cnfStyle w:val="000000000000" w:firstRow="0" w:lastRow="0" w:firstColumn="0" w:lastColumn="0" w:oddVBand="0" w:evenVBand="0" w:oddHBand="0" w:evenHBand="0" w:firstRowFirstColumn="0" w:firstRowLastColumn="0" w:lastRowFirstColumn="0" w:lastRowLastColumn="0"/>
            </w:pPr>
            <w:r>
              <w:t xml:space="preserve">If you already have the tools installed, it is highly suggested that you verify their configuration matches what is described here.  Check the Gotchas sections for </w:t>
            </w:r>
            <w:r w:rsidR="00942B44">
              <w:t>configuration</w:t>
            </w:r>
            <w:r>
              <w:t xml:space="preserve"> setting overviews.</w:t>
            </w:r>
          </w:p>
        </w:tc>
      </w:tr>
    </w:tbl>
    <w:p w:rsidR="00346D9B" w:rsidRDefault="00346D9B"/>
    <w:p w:rsidR="00346D9B" w:rsidRDefault="00501AB8" w:rsidP="00D63A71">
      <w:pPr>
        <w:pStyle w:val="Heading2"/>
      </w:pPr>
      <w:bookmarkStart w:id="1" w:name="_Toc457479462"/>
      <w:r>
        <w:t>git</w:t>
      </w:r>
      <w:bookmarkEnd w:id="1"/>
    </w:p>
    <w:p w:rsidR="00501AB8" w:rsidRDefault="00501AB8" w:rsidP="00D63A71">
      <w:pPr>
        <w:pStyle w:val="Heading3"/>
      </w:pPr>
      <w:r w:rsidRPr="00D63A71">
        <w:t>Download</w:t>
      </w:r>
      <w:r>
        <w:t xml:space="preserve"> Location</w:t>
      </w:r>
    </w:p>
    <w:p w:rsidR="00BA3110" w:rsidRPr="00942B44" w:rsidRDefault="00942B44" w:rsidP="00942B44">
      <w:r>
        <w:t>The installation files can be found on the</w:t>
      </w:r>
      <w:r w:rsidRPr="00942B44">
        <w:rPr>
          <w:color w:val="0070C0"/>
        </w:rPr>
        <w:t xml:space="preserve"> </w:t>
      </w:r>
      <w:hyperlink r:id="rId11" w:history="1">
        <w:r w:rsidRPr="00942B44">
          <w:rPr>
            <w:rStyle w:val="Hyperlink"/>
            <w:color w:val="0070C0"/>
          </w:rPr>
          <w:t>git-scm website</w:t>
        </w:r>
      </w:hyperlink>
      <w:r>
        <w:t>.  Be sure to download the</w:t>
      </w:r>
      <w:r w:rsidR="00BA3110">
        <w:t xml:space="preserve"> current</w:t>
      </w:r>
      <w:r>
        <w:t xml:space="preserve"> </w:t>
      </w:r>
      <w:r w:rsidR="00BA3110">
        <w:t>64-bit</w:t>
      </w:r>
      <w:r>
        <w:t xml:space="preserve"> installer.</w:t>
      </w:r>
      <w:r w:rsidR="00BA3110">
        <w:t xml:space="preserve">  At the time of writing, the current installer is “Git-2.9.2-64-bit.exe”.</w:t>
      </w:r>
    </w:p>
    <w:p w:rsidR="00501AB8" w:rsidRDefault="00501AB8" w:rsidP="00501AB8">
      <w:pPr>
        <w:pStyle w:val="Heading3"/>
      </w:pPr>
      <w:r>
        <w:t>Installation Guide</w:t>
      </w:r>
    </w:p>
    <w:p w:rsidR="00BA3110" w:rsidRDefault="00BA3110" w:rsidP="004B0962">
      <w:pPr>
        <w:pStyle w:val="ListParagraph"/>
        <w:numPr>
          <w:ilvl w:val="0"/>
          <w:numId w:val="4"/>
        </w:numPr>
      </w:pPr>
      <w:r>
        <w:t>Run the installer and accept the license shown by clicking “Next</w:t>
      </w:r>
      <w:r w:rsidR="006434F2">
        <w:t xml:space="preserve"> </w:t>
      </w:r>
      <w:r>
        <w:t>&gt;”.</w:t>
      </w:r>
      <w:r>
        <w:rPr>
          <w:noProof/>
          <w:lang w:eastAsia="en-US"/>
        </w:rPr>
        <w:drawing>
          <wp:inline distT="0" distB="0" distL="0" distR="0" wp14:anchorId="49B7BCBD" wp14:editId="28D07761">
            <wp:extent cx="4752975" cy="368617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686175"/>
                    </a:xfrm>
                    <a:prstGeom prst="rect">
                      <a:avLst/>
                    </a:prstGeom>
                  </pic:spPr>
                </pic:pic>
              </a:graphicData>
            </a:graphic>
          </wp:inline>
        </w:drawing>
      </w:r>
      <w:r w:rsidR="006434F2">
        <w:br w:type="page"/>
      </w:r>
    </w:p>
    <w:p w:rsidR="00BA3110" w:rsidRDefault="00BA3110" w:rsidP="00BA3110">
      <w:pPr>
        <w:pStyle w:val="ListParagraph"/>
        <w:numPr>
          <w:ilvl w:val="0"/>
          <w:numId w:val="4"/>
        </w:numPr>
      </w:pPr>
      <w:r>
        <w:lastRenderedPageBreak/>
        <w:t>On the “Select Components” screen</w:t>
      </w:r>
      <w:r w:rsidR="006434F2">
        <w:t>, make sure the selected components match what is shown in the following screenshot.  Specifically, make sure the boxes under “Windows Explorer integration” are checked.  They should be pre-checked by default.</w:t>
      </w:r>
      <w:r w:rsidR="006434F2">
        <w:rPr>
          <w:noProof/>
          <w:lang w:eastAsia="en-US"/>
        </w:rPr>
        <w:t xml:space="preserve">  Click “Next &gt;”.</w:t>
      </w:r>
      <w:r w:rsidR="006434F2">
        <w:rPr>
          <w:noProof/>
          <w:lang w:eastAsia="en-US"/>
        </w:rPr>
        <w:drawing>
          <wp:inline distT="0" distB="0" distL="0" distR="0" wp14:anchorId="60807A1C" wp14:editId="3BD97504">
            <wp:extent cx="4752975" cy="3686175"/>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3686175"/>
                    </a:xfrm>
                    <a:prstGeom prst="rect">
                      <a:avLst/>
                    </a:prstGeom>
                  </pic:spPr>
                </pic:pic>
              </a:graphicData>
            </a:graphic>
          </wp:inline>
        </w:drawing>
      </w:r>
      <w:r w:rsidR="006434F2">
        <w:rPr>
          <w:noProof/>
          <w:lang w:eastAsia="en-US"/>
        </w:rPr>
        <w:br/>
      </w:r>
    </w:p>
    <w:p w:rsidR="006434F2" w:rsidRDefault="00C12327" w:rsidP="00BA3110">
      <w:pPr>
        <w:pStyle w:val="ListParagraph"/>
        <w:numPr>
          <w:ilvl w:val="0"/>
          <w:numId w:val="4"/>
        </w:numPr>
      </w:pPr>
      <w:r>
        <w:rPr>
          <w:noProof/>
          <w:lang w:eastAsia="en-US"/>
        </w:rPr>
        <w:t>On</w:t>
      </w:r>
      <w:r w:rsidR="006434F2">
        <w:rPr>
          <w:noProof/>
          <w:lang w:eastAsia="en-US"/>
        </w:rPr>
        <w:t xml:space="preserve"> the “Adjusting your PATH environment” screen, ensure the selected option is “Use Git from the Windows Command Prompt”</w:t>
      </w:r>
      <w:r w:rsidR="0047388E">
        <w:rPr>
          <w:noProof/>
          <w:lang w:eastAsia="en-US"/>
        </w:rPr>
        <w:t xml:space="preserve"> as shown below</w:t>
      </w:r>
      <w:r w:rsidR="006434F2">
        <w:rPr>
          <w:noProof/>
          <w:lang w:eastAsia="en-US"/>
        </w:rPr>
        <w:t>.</w:t>
      </w:r>
      <w:r w:rsidR="006434F2" w:rsidRPr="006434F2">
        <w:rPr>
          <w:noProof/>
          <w:lang w:eastAsia="en-US"/>
        </w:rPr>
        <w:t xml:space="preserve"> </w:t>
      </w:r>
      <w:r w:rsidR="006434F2">
        <w:rPr>
          <w:noProof/>
          <w:lang w:eastAsia="en-US"/>
        </w:rPr>
        <w:t xml:space="preserve"> Click “Next &gt;”.</w:t>
      </w:r>
      <w:r w:rsidR="006434F2">
        <w:rPr>
          <w:noProof/>
          <w:lang w:eastAsia="en-US"/>
        </w:rPr>
        <w:drawing>
          <wp:inline distT="0" distB="0" distL="0" distR="0" wp14:anchorId="206AE310" wp14:editId="3F9590AA">
            <wp:extent cx="4752975" cy="3686175"/>
            <wp:effectExtent l="0" t="0" r="9525"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3686175"/>
                    </a:xfrm>
                    <a:prstGeom prst="rect">
                      <a:avLst/>
                    </a:prstGeom>
                  </pic:spPr>
                </pic:pic>
              </a:graphicData>
            </a:graphic>
          </wp:inline>
        </w:drawing>
      </w:r>
    </w:p>
    <w:p w:rsidR="006434F2" w:rsidRDefault="00C12327" w:rsidP="0047388E">
      <w:pPr>
        <w:pStyle w:val="ListParagraph"/>
        <w:numPr>
          <w:ilvl w:val="0"/>
          <w:numId w:val="4"/>
        </w:numPr>
      </w:pPr>
      <w:r>
        <w:lastRenderedPageBreak/>
        <w:t>On the “Configuring the line ending conversions” screen, ensure the selected option is “Checkout as-is, commit as-is”</w:t>
      </w:r>
      <w:r w:rsidR="0047388E">
        <w:t xml:space="preserve"> as shown below</w:t>
      </w:r>
      <w:r>
        <w:t>.</w:t>
      </w:r>
      <w:r w:rsidRPr="00C12327">
        <w:rPr>
          <w:noProof/>
          <w:lang w:eastAsia="en-US"/>
        </w:rPr>
        <w:t xml:space="preserve"> </w:t>
      </w:r>
      <w:r w:rsidR="0047388E">
        <w:rPr>
          <w:noProof/>
          <w:lang w:eastAsia="en-US"/>
        </w:rPr>
        <w:t>Click “Next &gt;”.</w:t>
      </w:r>
      <w:r w:rsidR="0047388E">
        <w:rPr>
          <w:noProof/>
          <w:lang w:eastAsia="en-US"/>
        </w:rPr>
        <w:br/>
      </w:r>
      <w:r>
        <w:rPr>
          <w:noProof/>
          <w:lang w:eastAsia="en-US"/>
        </w:rPr>
        <w:drawing>
          <wp:inline distT="0" distB="0" distL="0" distR="0" wp14:anchorId="67DB97E8" wp14:editId="6E5F8A6D">
            <wp:extent cx="4752975" cy="3686175"/>
            <wp:effectExtent l="0" t="0" r="9525"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3686175"/>
                    </a:xfrm>
                    <a:prstGeom prst="rect">
                      <a:avLst/>
                    </a:prstGeom>
                  </pic:spPr>
                </pic:pic>
              </a:graphicData>
            </a:graphic>
          </wp:inline>
        </w:drawing>
      </w:r>
      <w:r w:rsidR="0047388E">
        <w:rPr>
          <w:noProof/>
          <w:lang w:eastAsia="en-US"/>
        </w:rPr>
        <w:br/>
      </w:r>
    </w:p>
    <w:p w:rsidR="0047388E" w:rsidRDefault="0047388E" w:rsidP="0047388E">
      <w:pPr>
        <w:pStyle w:val="ListParagraph"/>
        <w:numPr>
          <w:ilvl w:val="0"/>
          <w:numId w:val="4"/>
        </w:numPr>
      </w:pPr>
      <w:r>
        <w:rPr>
          <w:noProof/>
          <w:lang w:eastAsia="en-US"/>
        </w:rPr>
        <w:t>On the “Configuring the terminal emulator to use with Git Bash” screen, ensure the selected option is “Use Window’s default console window” as shown below. Click “Next &gt;”.</w:t>
      </w:r>
      <w:r>
        <w:rPr>
          <w:noProof/>
          <w:lang w:eastAsia="en-US"/>
        </w:rPr>
        <w:drawing>
          <wp:inline distT="0" distB="0" distL="0" distR="0" wp14:anchorId="624E6E0F" wp14:editId="75E11607">
            <wp:extent cx="4752975" cy="3686175"/>
            <wp:effectExtent l="0" t="0" r="9525"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3686175"/>
                    </a:xfrm>
                    <a:prstGeom prst="rect">
                      <a:avLst/>
                    </a:prstGeom>
                  </pic:spPr>
                </pic:pic>
              </a:graphicData>
            </a:graphic>
          </wp:inline>
        </w:drawing>
      </w:r>
      <w:r>
        <w:rPr>
          <w:noProof/>
          <w:lang w:eastAsia="en-US"/>
        </w:rPr>
        <w:br/>
      </w:r>
    </w:p>
    <w:p w:rsidR="0047388E" w:rsidRPr="00BA3110" w:rsidRDefault="0047388E" w:rsidP="0047388E">
      <w:pPr>
        <w:pStyle w:val="ListParagraph"/>
        <w:numPr>
          <w:ilvl w:val="0"/>
          <w:numId w:val="4"/>
        </w:numPr>
      </w:pPr>
      <w:r>
        <w:lastRenderedPageBreak/>
        <w:t>On the “Configuring extra options” screen, ensure the selected options match what is shown below.  Click “Install”.</w:t>
      </w:r>
      <w:r>
        <w:br/>
      </w:r>
      <w:r>
        <w:rPr>
          <w:noProof/>
          <w:lang w:eastAsia="en-US"/>
        </w:rPr>
        <w:drawing>
          <wp:inline distT="0" distB="0" distL="0" distR="0" wp14:anchorId="57170FEA" wp14:editId="2ACA6A23">
            <wp:extent cx="4752975" cy="3686175"/>
            <wp:effectExtent l="0" t="0" r="9525"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3686175"/>
                    </a:xfrm>
                    <a:prstGeom prst="rect">
                      <a:avLst/>
                    </a:prstGeom>
                  </pic:spPr>
                </pic:pic>
              </a:graphicData>
            </a:graphic>
          </wp:inline>
        </w:drawing>
      </w:r>
    </w:p>
    <w:p w:rsidR="00022C88" w:rsidRDefault="00022C88" w:rsidP="00022C88">
      <w:pPr>
        <w:pStyle w:val="Heading4"/>
      </w:pPr>
      <w:r>
        <w:t>Gotchas</w:t>
      </w:r>
    </w:p>
    <w:p w:rsidR="00337BC6" w:rsidRPr="00C12327" w:rsidRDefault="0047388E" w:rsidP="00337BC6">
      <w:pPr>
        <w:pStyle w:val="ListParagraph"/>
        <w:numPr>
          <w:ilvl w:val="0"/>
          <w:numId w:val="5"/>
        </w:numPr>
      </w:pPr>
      <w:r>
        <w:t xml:space="preserve">Refer to the photo in step 4 of the installation guide.  Did you set up git to </w:t>
      </w:r>
      <w:r w:rsidR="00337BC6">
        <w:t>“</w:t>
      </w:r>
      <w:r w:rsidR="00337BC6" w:rsidRPr="00337BC6">
        <w:rPr>
          <w:b/>
        </w:rPr>
        <w:t>Checkout as-is, commit as-is</w:t>
      </w:r>
      <w:r w:rsidR="00337BC6">
        <w:t>”?  We do not want git</w:t>
      </w:r>
      <w:r w:rsidR="007E32B2">
        <w:t xml:space="preserve"> automatically making any white</w:t>
      </w:r>
      <w:r w:rsidR="00337BC6">
        <w:t>space changes, especially as we are all developing on Windows boxes.  You will find yourself touching files in commits without meaning to if you neglect to select this option.</w:t>
      </w:r>
      <w:r w:rsidR="00337BC6">
        <w:br/>
      </w:r>
      <w:r w:rsidR="00337BC6">
        <w:br/>
        <w:t>You can edit this setting after installation by using the following command in a git bash:</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7BC6" w:rsidTr="004B096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37BC6" w:rsidRDefault="00337BC6" w:rsidP="004B0962">
            <w:pPr>
              <w:pStyle w:val="NoSpacing"/>
              <w:spacing w:before="40"/>
            </w:pPr>
            <w:r>
              <w:rPr>
                <w:noProof/>
                <w:lang w:eastAsia="en-US"/>
              </w:rPr>
              <mc:AlternateContent>
                <mc:Choice Requires="wpg">
                  <w:drawing>
                    <wp:inline distT="0" distB="0" distL="0" distR="0" wp14:anchorId="32568A4C" wp14:editId="3D044752">
                      <wp:extent cx="228600" cy="228600"/>
                      <wp:effectExtent l="38100" t="38100" r="0" b="38100"/>
                      <wp:docPr id="12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123" name="Oval 12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D66BC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">
                      <v:oval id="Oval 12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37BC6" w:rsidRPr="00337BC6" w:rsidRDefault="00337BC6" w:rsidP="00337BC6">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cnfStyle w:val="000000000000" w:firstRow="0" w:lastRow="0" w:firstColumn="0" w:lastColumn="0" w:oddVBand="0" w:evenVBand="0" w:oddHBand="0" w:evenHBand="0" w:firstRowFirstColumn="0" w:firstRowLastColumn="0" w:lastRowFirstColumn="0" w:lastRowLastColumn="0"/>
              <w:rPr>
                <w:color w:val="333333"/>
                <w:sz w:val="22"/>
                <w:szCs w:val="22"/>
              </w:rPr>
            </w:pPr>
            <w:r>
              <w:t xml:space="preserve">        </w:t>
            </w:r>
            <w:r w:rsidRPr="00337BC6">
              <w:rPr>
                <w:color w:val="333333"/>
                <w:sz w:val="22"/>
                <w:szCs w:val="22"/>
              </w:rPr>
              <w:t xml:space="preserve">git config --global </w:t>
            </w:r>
            <w:proofErr w:type="gramStart"/>
            <w:r w:rsidRPr="00337BC6">
              <w:rPr>
                <w:color w:val="333333"/>
                <w:sz w:val="22"/>
                <w:szCs w:val="22"/>
              </w:rPr>
              <w:t>core.autocrlf</w:t>
            </w:r>
            <w:proofErr w:type="gramEnd"/>
            <w:r w:rsidRPr="00337BC6">
              <w:rPr>
                <w:color w:val="333333"/>
                <w:sz w:val="22"/>
                <w:szCs w:val="22"/>
              </w:rPr>
              <w:t xml:space="preserve"> </w:t>
            </w:r>
            <w:r>
              <w:rPr>
                <w:color w:val="336666"/>
                <w:sz w:val="22"/>
                <w:szCs w:val="22"/>
                <w:bdr w:val="none" w:sz="0" w:space="0" w:color="auto" w:frame="1"/>
                <w:shd w:val="clear" w:color="auto" w:fill="EEEEEE"/>
              </w:rPr>
              <w:t>false</w:t>
            </w:r>
          </w:p>
        </w:tc>
      </w:tr>
    </w:tbl>
    <w:p w:rsidR="00993EFF" w:rsidRDefault="00993EFF">
      <w:pPr>
        <w:rPr>
          <w:b/>
          <w:bCs/>
          <w:sz w:val="32"/>
          <w:szCs w:val="26"/>
        </w:rPr>
      </w:pPr>
      <w:r>
        <w:br w:type="page"/>
      </w:r>
    </w:p>
    <w:p w:rsidR="00993EFF" w:rsidRDefault="00337BC6">
      <w:pPr>
        <w:pStyle w:val="Heading2"/>
      </w:pPr>
      <w:bookmarkStart w:id="2" w:name="_Toc457479463"/>
      <w:r>
        <w:lastRenderedPageBreak/>
        <w:t>KDiff3</w:t>
      </w:r>
      <w:bookmarkEnd w:id="2"/>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993EFF" w:rsidTr="004B096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993EFF" w:rsidRDefault="00993EFF" w:rsidP="004B0962">
            <w:pPr>
              <w:pStyle w:val="NoSpacing"/>
              <w:spacing w:before="40"/>
            </w:pPr>
            <w:r>
              <w:rPr>
                <w:noProof/>
                <w:lang w:eastAsia="en-US"/>
              </w:rPr>
              <mc:AlternateContent>
                <mc:Choice Requires="wpg">
                  <w:drawing>
                    <wp:inline distT="0" distB="0" distL="0" distR="0" wp14:anchorId="6830FA17" wp14:editId="39F73460">
                      <wp:extent cx="228600" cy="228600"/>
                      <wp:effectExtent l="38100" t="38100" r="0" b="38100"/>
                      <wp:docPr id="1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193" name="Oval 1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4"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7C231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">
                      <v:oval id="Oval 1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993EFF" w:rsidRDefault="00993EFF" w:rsidP="004B0962">
            <w:pPr>
              <w:pStyle w:val="TipText"/>
              <w:cnfStyle w:val="000000000000" w:firstRow="0" w:lastRow="0" w:firstColumn="0" w:lastColumn="0" w:oddVBand="0" w:evenVBand="0" w:oddHBand="0" w:evenHBand="0" w:firstRowFirstColumn="0" w:firstRowLastColumn="0" w:lastRowFirstColumn="0" w:lastRowLastColumn="0"/>
            </w:pPr>
            <w:r>
              <w:t xml:space="preserve">You may use a different diff tool if you prefer, but it is highly recommended you use KDiff3 if you have no strong feelings on the matter.  This way, </w:t>
            </w:r>
            <w:proofErr w:type="gramStart"/>
            <w:r>
              <w:t>if and when</w:t>
            </w:r>
            <w:proofErr w:type="gramEnd"/>
            <w:r>
              <w:t xml:space="preserve"> you need help, your fellow developers will be familiar with the tools on your machine.</w:t>
            </w:r>
          </w:p>
        </w:tc>
      </w:tr>
    </w:tbl>
    <w:p w:rsidR="00337BC6" w:rsidRDefault="00327433" w:rsidP="00337BC6">
      <w:pPr>
        <w:pStyle w:val="Heading3"/>
      </w:pPr>
      <w:r>
        <w:br/>
      </w:r>
      <w:r w:rsidR="00337BC6">
        <w:t>Download Location</w:t>
      </w:r>
    </w:p>
    <w:p w:rsidR="007E32B2" w:rsidRPr="007E32B2" w:rsidRDefault="007E32B2" w:rsidP="007E32B2">
      <w:r>
        <w:t>The installation files can be found on the</w:t>
      </w:r>
      <w:r w:rsidRPr="00942B44">
        <w:rPr>
          <w:color w:val="0070C0"/>
        </w:rPr>
        <w:t xml:space="preserve"> </w:t>
      </w:r>
      <w:hyperlink r:id="rId18" w:history="1">
        <w:r>
          <w:rPr>
            <w:rStyle w:val="Hyperlink"/>
            <w:color w:val="0070C0"/>
          </w:rPr>
          <w:t>project's sourceforge page</w:t>
        </w:r>
      </w:hyperlink>
      <w:r>
        <w:t>.  Be sure to download the current 64-bit installer.  At the time of writing, the current installer is “</w:t>
      </w:r>
      <w:r w:rsidRPr="007E32B2">
        <w:t>KDiff3-64bit-Setup_0.9.98-2.exe</w:t>
      </w:r>
      <w:r>
        <w:t>”.</w:t>
      </w:r>
    </w:p>
    <w:p w:rsidR="00337BC6" w:rsidRDefault="00337BC6" w:rsidP="00337BC6">
      <w:pPr>
        <w:pStyle w:val="Heading3"/>
      </w:pPr>
      <w:r>
        <w:t>Installation Guide</w:t>
      </w:r>
    </w:p>
    <w:p w:rsidR="00993EFF" w:rsidRDefault="00993EFF" w:rsidP="00993EFF">
      <w:pPr>
        <w:pStyle w:val="ListParagraph"/>
        <w:numPr>
          <w:ilvl w:val="0"/>
          <w:numId w:val="6"/>
        </w:numPr>
      </w:pPr>
      <w:r>
        <w:t>Accept the license by clicking “I Agree”.</w:t>
      </w:r>
      <w:r w:rsidRPr="00993EFF">
        <w:rPr>
          <w:noProof/>
          <w:lang w:eastAsia="en-US"/>
        </w:rPr>
        <w:t xml:space="preserve"> </w:t>
      </w:r>
      <w:r>
        <w:rPr>
          <w:noProof/>
          <w:lang w:eastAsia="en-US"/>
        </w:rPr>
        <w:drawing>
          <wp:inline distT="0" distB="0" distL="0" distR="0" wp14:anchorId="5BA10F8E" wp14:editId="4CDE9BC4">
            <wp:extent cx="4752975" cy="3695700"/>
            <wp:effectExtent l="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3695700"/>
                    </a:xfrm>
                    <a:prstGeom prst="rect">
                      <a:avLst/>
                    </a:prstGeom>
                  </pic:spPr>
                </pic:pic>
              </a:graphicData>
            </a:graphic>
          </wp:inline>
        </w:drawing>
      </w:r>
      <w:r>
        <w:rPr>
          <w:noProof/>
          <w:lang w:eastAsia="en-US"/>
        </w:rPr>
        <w:br/>
      </w:r>
    </w:p>
    <w:p w:rsidR="00993EFF" w:rsidRDefault="00993EFF" w:rsidP="00993EFF">
      <w:r>
        <w:br w:type="page"/>
      </w:r>
    </w:p>
    <w:p w:rsidR="00993EFF" w:rsidRDefault="00993EFF" w:rsidP="00993EFF">
      <w:pPr>
        <w:pStyle w:val="ListParagraph"/>
        <w:numPr>
          <w:ilvl w:val="0"/>
          <w:numId w:val="6"/>
        </w:numPr>
      </w:pPr>
      <w:r>
        <w:rPr>
          <w:noProof/>
          <w:lang w:eastAsia="en-US"/>
        </w:rPr>
        <w:lastRenderedPageBreak/>
        <w:t>On the “Choose Components” screen, ensure the selected option match those shown below.  Click “Next &gt;”.</w:t>
      </w:r>
      <w:r w:rsidRPr="00993EFF">
        <w:rPr>
          <w:noProof/>
          <w:lang w:eastAsia="en-US"/>
        </w:rPr>
        <w:t xml:space="preserve"> </w:t>
      </w:r>
      <w:r>
        <w:rPr>
          <w:noProof/>
          <w:lang w:eastAsia="en-US"/>
        </w:rPr>
        <w:drawing>
          <wp:inline distT="0" distB="0" distL="0" distR="0" wp14:anchorId="130A9E99" wp14:editId="197318BE">
            <wp:extent cx="4752975" cy="3695700"/>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3695700"/>
                    </a:xfrm>
                    <a:prstGeom prst="rect">
                      <a:avLst/>
                    </a:prstGeom>
                  </pic:spPr>
                </pic:pic>
              </a:graphicData>
            </a:graphic>
          </wp:inline>
        </w:drawing>
      </w:r>
      <w:r>
        <w:rPr>
          <w:noProof/>
          <w:lang w:eastAsia="en-US"/>
        </w:rPr>
        <w:br/>
      </w:r>
    </w:p>
    <w:p w:rsidR="00993EFF" w:rsidRPr="00993EFF" w:rsidRDefault="00993EFF" w:rsidP="00993EFF">
      <w:pPr>
        <w:pStyle w:val="ListParagraph"/>
        <w:numPr>
          <w:ilvl w:val="0"/>
          <w:numId w:val="6"/>
        </w:numPr>
      </w:pPr>
      <w:r>
        <w:rPr>
          <w:noProof/>
          <w:lang w:eastAsia="en-US"/>
        </w:rPr>
        <w:t>Select your destination folder.  The default is fine.  Click “Next &gt;”, “Next &gt;” again, and “Install”.</w:t>
      </w:r>
      <w:r w:rsidRPr="00993EFF">
        <w:rPr>
          <w:noProof/>
          <w:lang w:eastAsia="en-US"/>
        </w:rPr>
        <w:t xml:space="preserve"> </w:t>
      </w:r>
      <w:r>
        <w:rPr>
          <w:noProof/>
          <w:lang w:eastAsia="en-US"/>
        </w:rPr>
        <w:drawing>
          <wp:inline distT="0" distB="0" distL="0" distR="0" wp14:anchorId="6F88FD99" wp14:editId="7575C8D8">
            <wp:extent cx="4752975" cy="3695700"/>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3695700"/>
                    </a:xfrm>
                    <a:prstGeom prst="rect">
                      <a:avLst/>
                    </a:prstGeom>
                  </pic:spPr>
                </pic:pic>
              </a:graphicData>
            </a:graphic>
          </wp:inline>
        </w:drawing>
      </w:r>
    </w:p>
    <w:p w:rsidR="00346D9B" w:rsidRDefault="00337BC6">
      <w:pPr>
        <w:pStyle w:val="Heading2"/>
      </w:pPr>
      <w:r>
        <w:lastRenderedPageBreak/>
        <w:br/>
      </w:r>
      <w:bookmarkStart w:id="3" w:name="_Toc457479464"/>
      <w:r w:rsidR="00501AB8">
        <w:t>SourceTree</w:t>
      </w:r>
      <w:bookmarkEnd w:id="3"/>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E66DBA" w:rsidTr="004B096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E66DBA" w:rsidRDefault="00E66DBA" w:rsidP="004B0962">
            <w:pPr>
              <w:pStyle w:val="NoSpacing"/>
              <w:spacing w:before="40"/>
            </w:pPr>
            <w:r>
              <w:rPr>
                <w:noProof/>
                <w:lang w:eastAsia="en-US"/>
              </w:rPr>
              <mc:AlternateContent>
                <mc:Choice Requires="wpg">
                  <w:drawing>
                    <wp:inline distT="0" distB="0" distL="0" distR="0" wp14:anchorId="42A706D2" wp14:editId="1CBD85FA">
                      <wp:extent cx="228600" cy="228600"/>
                      <wp:effectExtent l="38100" t="38100" r="0" b="3810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E8975C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E66DBA" w:rsidRDefault="00C81159" w:rsidP="004B0962">
            <w:pPr>
              <w:pStyle w:val="TipText"/>
              <w:cnfStyle w:val="000000000000" w:firstRow="0" w:lastRow="0" w:firstColumn="0" w:lastColumn="0" w:oddVBand="0" w:evenVBand="0" w:oddHBand="0" w:evenHBand="0" w:firstRowFirstColumn="0" w:firstRowLastColumn="0" w:lastRowFirstColumn="0" w:lastRowLastColumn="0"/>
            </w:pPr>
            <w:r>
              <w:t>You may use a different git tool, or none, if you prefer, so long as you adhere to the conventions outlined in the “git Actions” section of this document.</w:t>
            </w:r>
          </w:p>
        </w:tc>
      </w:tr>
      <w:tr w:rsidR="00C81159" w:rsidTr="004B096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C81159" w:rsidRDefault="00C81159" w:rsidP="004B0962">
            <w:pPr>
              <w:pStyle w:val="NoSpacing"/>
              <w:spacing w:before="40"/>
              <w:rPr>
                <w:noProof/>
                <w:lang w:eastAsia="en-US"/>
              </w:rPr>
            </w:pPr>
          </w:p>
        </w:tc>
        <w:tc>
          <w:tcPr>
            <w:tcW w:w="4655" w:type="pct"/>
            <w:shd w:val="clear" w:color="auto" w:fill="E4E3E2" w:themeFill="background2"/>
            <w:vAlign w:val="center"/>
          </w:tcPr>
          <w:p w:rsidR="00C81159" w:rsidRDefault="00C81159" w:rsidP="004B0962">
            <w:pPr>
              <w:pStyle w:val="TipText"/>
              <w:cnfStyle w:val="000000000000" w:firstRow="0" w:lastRow="0" w:firstColumn="0" w:lastColumn="0" w:oddVBand="0" w:evenVBand="0" w:oddHBand="0" w:evenHBand="0" w:firstRowFirstColumn="0" w:firstRowLastColumn="0" w:lastRowFirstColumn="0" w:lastRowLastColumn="0"/>
            </w:pPr>
            <w:r>
              <w:t xml:space="preserve">However, it is necessary that you have SourceTree installed and configured, even if you do not use it, so as to make the inevitable situation of seeking of help from your fellow developers easier. </w:t>
            </w:r>
            <w:r>
              <w:br/>
            </w:r>
            <w:r>
              <w:br/>
              <w:t>Moreover, the reader should note that this document assumes usage of SourceTree.  Following along with any instructions will be complicated if you do not use this tool.</w:t>
            </w:r>
          </w:p>
        </w:tc>
      </w:tr>
    </w:tbl>
    <w:p w:rsidR="00346D9B" w:rsidRDefault="00346D9B"/>
    <w:p w:rsidR="00501AB8" w:rsidRDefault="00501AB8" w:rsidP="00501AB8">
      <w:pPr>
        <w:pStyle w:val="Heading3"/>
      </w:pPr>
      <w:r>
        <w:t>Download Location</w:t>
      </w:r>
    </w:p>
    <w:p w:rsidR="00C81159" w:rsidRPr="00C81159" w:rsidRDefault="00C81159" w:rsidP="00C81159">
      <w:r>
        <w:t>The installation files can be found on the</w:t>
      </w:r>
      <w:r w:rsidRPr="00942B44">
        <w:rPr>
          <w:color w:val="0070C0"/>
        </w:rPr>
        <w:t xml:space="preserve"> </w:t>
      </w:r>
      <w:hyperlink r:id="rId22" w:history="1">
        <w:proofErr w:type="spellStart"/>
        <w:r>
          <w:rPr>
            <w:rStyle w:val="Hyperlink"/>
            <w:color w:val="0070C0"/>
          </w:rPr>
          <w:t>Atlassian's</w:t>
        </w:r>
        <w:proofErr w:type="spellEnd"/>
        <w:r>
          <w:rPr>
            <w:rStyle w:val="Hyperlink"/>
            <w:color w:val="0070C0"/>
          </w:rPr>
          <w:t xml:space="preserve"> website</w:t>
        </w:r>
      </w:hyperlink>
      <w:r>
        <w:t>.  Be sure to download the current 64-bit installer.  At the time of writing, the current installer is “</w:t>
      </w:r>
      <w:r w:rsidR="00EE3FB9" w:rsidRPr="00EE3FB9">
        <w:t>SourceTreeSetup_1.9.5.0</w:t>
      </w:r>
      <w:r w:rsidRPr="007E32B2">
        <w:t>.exe</w:t>
      </w:r>
      <w:r>
        <w:t>”.</w:t>
      </w:r>
    </w:p>
    <w:p w:rsidR="00501AB8" w:rsidRDefault="00501AB8" w:rsidP="00501AB8">
      <w:pPr>
        <w:pStyle w:val="Heading3"/>
      </w:pPr>
      <w:r>
        <w:t>Installation Guide</w:t>
      </w:r>
    </w:p>
    <w:p w:rsidR="00EE3FB9" w:rsidRDefault="00F53AB8" w:rsidP="00EE3FB9">
      <w:pPr>
        <w:pStyle w:val="ListParagraph"/>
        <w:numPr>
          <w:ilvl w:val="0"/>
          <w:numId w:val="7"/>
        </w:numPr>
      </w:pPr>
      <w:r>
        <w:t>Run the installer.  You will be greeted with the screen shown in the following screenshot.  Click “Next &gt;”.</w:t>
      </w:r>
      <w:r>
        <w:br/>
      </w:r>
      <w:r w:rsidRPr="00F53AB8">
        <w:rPr>
          <w:noProof/>
          <w:lang w:eastAsia="en-US"/>
        </w:rPr>
        <w:t xml:space="preserve"> </w:t>
      </w:r>
      <w:r>
        <w:rPr>
          <w:noProof/>
          <w:lang w:eastAsia="en-US"/>
        </w:rPr>
        <w:drawing>
          <wp:inline distT="0" distB="0" distL="0" distR="0" wp14:anchorId="2DC97993" wp14:editId="2549C742">
            <wp:extent cx="4714875" cy="3686175"/>
            <wp:effectExtent l="0" t="0" r="952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4875" cy="3686175"/>
                    </a:xfrm>
                    <a:prstGeom prst="rect">
                      <a:avLst/>
                    </a:prstGeom>
                  </pic:spPr>
                </pic:pic>
              </a:graphicData>
            </a:graphic>
          </wp:inline>
        </w:drawing>
      </w:r>
      <w:r>
        <w:rPr>
          <w:noProof/>
          <w:lang w:eastAsia="en-US"/>
        </w:rPr>
        <w:br/>
      </w:r>
    </w:p>
    <w:p w:rsidR="00F53AB8" w:rsidRDefault="00F53AB8" w:rsidP="00EE3FB9">
      <w:pPr>
        <w:pStyle w:val="ListParagraph"/>
        <w:numPr>
          <w:ilvl w:val="0"/>
          <w:numId w:val="7"/>
        </w:numPr>
      </w:pPr>
      <w:r>
        <w:rPr>
          <w:noProof/>
          <w:lang w:eastAsia="en-US"/>
        </w:rPr>
        <w:lastRenderedPageBreak/>
        <w:t>Select your installation folder.  Click “Next &gt;” then click “Install”.</w:t>
      </w:r>
      <w:r w:rsidRPr="00F53AB8">
        <w:rPr>
          <w:noProof/>
          <w:lang w:eastAsia="en-US"/>
        </w:rPr>
        <w:t xml:space="preserve"> </w:t>
      </w:r>
      <w:r>
        <w:rPr>
          <w:noProof/>
          <w:lang w:eastAsia="en-US"/>
        </w:rPr>
        <w:drawing>
          <wp:inline distT="0" distB="0" distL="0" distR="0" wp14:anchorId="1A6DF410" wp14:editId="0738CF6D">
            <wp:extent cx="4714875" cy="3686175"/>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875" cy="3686175"/>
                    </a:xfrm>
                    <a:prstGeom prst="rect">
                      <a:avLst/>
                    </a:prstGeom>
                  </pic:spPr>
                </pic:pic>
              </a:graphicData>
            </a:graphic>
          </wp:inline>
        </w:drawing>
      </w:r>
      <w:r>
        <w:rPr>
          <w:noProof/>
          <w:lang w:eastAsia="en-US"/>
        </w:rPr>
        <w:br/>
      </w:r>
    </w:p>
    <w:p w:rsidR="00F26E69" w:rsidRDefault="00F53AB8" w:rsidP="00EE3FB9">
      <w:pPr>
        <w:pStyle w:val="ListParagraph"/>
        <w:numPr>
          <w:ilvl w:val="0"/>
          <w:numId w:val="7"/>
        </w:numPr>
      </w:pPr>
      <w:r>
        <w:t xml:space="preserve">Upon first launch, you will </w:t>
      </w:r>
      <w:r w:rsidR="00100D66">
        <w:t>be prompted with the following screen.</w:t>
      </w:r>
      <w:r w:rsidR="00F26E69" w:rsidRPr="00F26E69">
        <w:rPr>
          <w:noProof/>
          <w:lang w:eastAsia="en-US"/>
        </w:rPr>
        <w:t xml:space="preserve"> </w:t>
      </w:r>
      <w:r w:rsidR="00F26E69">
        <w:rPr>
          <w:noProof/>
          <w:lang w:eastAsia="en-US"/>
        </w:rPr>
        <w:t xml:space="preserve"> Check the box to agree to the license agreement and click “Continue”.</w:t>
      </w:r>
      <w:r w:rsidR="00F26E69">
        <w:rPr>
          <w:noProof/>
          <w:lang w:eastAsia="en-US"/>
        </w:rPr>
        <w:drawing>
          <wp:inline distT="0" distB="0" distL="0" distR="0" wp14:anchorId="297A3242" wp14:editId="4FE6E784">
            <wp:extent cx="5943600" cy="34671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67100"/>
                    </a:xfrm>
                    <a:prstGeom prst="rect">
                      <a:avLst/>
                    </a:prstGeom>
                  </pic:spPr>
                </pic:pic>
              </a:graphicData>
            </a:graphic>
          </wp:inline>
        </w:drawing>
      </w:r>
      <w:r>
        <w:t xml:space="preserve"> </w:t>
      </w:r>
      <w:r w:rsidR="00F26E69">
        <w:br/>
      </w:r>
    </w:p>
    <w:p w:rsidR="00F53AB8" w:rsidRDefault="00F26E69" w:rsidP="00F26E69">
      <w:r>
        <w:br w:type="page"/>
      </w:r>
    </w:p>
    <w:p w:rsidR="00F26E69" w:rsidRDefault="00F26E69" w:rsidP="00EE3FB9">
      <w:pPr>
        <w:pStyle w:val="ListParagraph"/>
        <w:numPr>
          <w:ilvl w:val="0"/>
          <w:numId w:val="7"/>
        </w:numPr>
      </w:pPr>
      <w:r>
        <w:lastRenderedPageBreak/>
        <w:t xml:space="preserve">You will need to create an Atlassian account if you do not already have one. Click “Go to My Atlassian” to do so.  </w:t>
      </w:r>
      <w:proofErr w:type="spellStart"/>
      <w:r>
        <w:t>Othewise</w:t>
      </w:r>
      <w:proofErr w:type="spellEnd"/>
      <w:r>
        <w:t>, click “Use an existing account”.</w:t>
      </w:r>
      <w:r w:rsidRPr="00F26E69">
        <w:rPr>
          <w:noProof/>
          <w:lang w:eastAsia="en-US"/>
        </w:rPr>
        <w:t xml:space="preserve"> </w:t>
      </w:r>
      <w:r>
        <w:rPr>
          <w:noProof/>
          <w:lang w:eastAsia="en-US"/>
        </w:rPr>
        <w:drawing>
          <wp:inline distT="0" distB="0" distL="0" distR="0" wp14:anchorId="684C8F1D" wp14:editId="5C1B3568">
            <wp:extent cx="5943600" cy="34671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67100"/>
                    </a:xfrm>
                    <a:prstGeom prst="rect">
                      <a:avLst/>
                    </a:prstGeom>
                  </pic:spPr>
                </pic:pic>
              </a:graphicData>
            </a:graphic>
          </wp:inline>
        </w:drawing>
      </w:r>
      <w:r>
        <w:rPr>
          <w:noProof/>
          <w:lang w:eastAsia="en-US"/>
        </w:rPr>
        <w:br/>
      </w:r>
    </w:p>
    <w:p w:rsidR="00F26E69" w:rsidRDefault="00F26E69" w:rsidP="00EE3FB9">
      <w:pPr>
        <w:pStyle w:val="ListParagraph"/>
        <w:numPr>
          <w:ilvl w:val="0"/>
          <w:numId w:val="7"/>
        </w:numPr>
      </w:pPr>
      <w:r>
        <w:t>On the “Remotes” page, just click “Skip Setup”.  You will be prompted to load an SSH Key.  Click “Cancel”.</w:t>
      </w:r>
      <w:r w:rsidRPr="00F26E69">
        <w:rPr>
          <w:noProof/>
          <w:lang w:eastAsia="en-US"/>
        </w:rPr>
        <w:t xml:space="preserve"> </w:t>
      </w:r>
      <w:r>
        <w:rPr>
          <w:noProof/>
          <w:lang w:eastAsia="en-US"/>
        </w:rPr>
        <w:br/>
      </w:r>
      <w:r>
        <w:rPr>
          <w:noProof/>
          <w:lang w:eastAsia="en-US"/>
        </w:rPr>
        <w:drawing>
          <wp:inline distT="0" distB="0" distL="0" distR="0" wp14:anchorId="1ADCC9E0" wp14:editId="233949DA">
            <wp:extent cx="4286250" cy="12192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6250" cy="1219200"/>
                    </a:xfrm>
                    <a:prstGeom prst="rect">
                      <a:avLst/>
                    </a:prstGeom>
                  </pic:spPr>
                </pic:pic>
              </a:graphicData>
            </a:graphic>
          </wp:inline>
        </w:drawing>
      </w:r>
      <w:r>
        <w:rPr>
          <w:noProof/>
          <w:lang w:eastAsia="en-US"/>
        </w:rPr>
        <w:br/>
      </w:r>
    </w:p>
    <w:p w:rsidR="00F26E69" w:rsidRDefault="00F26E69" w:rsidP="00EE3FB9">
      <w:pPr>
        <w:pStyle w:val="ListParagraph"/>
        <w:numPr>
          <w:ilvl w:val="0"/>
          <w:numId w:val="7"/>
        </w:numPr>
      </w:pPr>
      <w:r>
        <w:rPr>
          <w:noProof/>
          <w:lang w:eastAsia="en-US"/>
        </w:rPr>
        <w:t>You will then be prompted with the following screen.  Click “I don’t want to use Mercurial”.</w:t>
      </w:r>
      <w:r w:rsidRPr="00F26E69">
        <w:rPr>
          <w:noProof/>
          <w:lang w:eastAsia="en-US"/>
        </w:rPr>
        <w:t xml:space="preserve"> </w:t>
      </w:r>
      <w:r>
        <w:rPr>
          <w:noProof/>
          <w:lang w:eastAsia="en-US"/>
        </w:rPr>
        <w:drawing>
          <wp:inline distT="0" distB="0" distL="0" distR="0" wp14:anchorId="67D301DD" wp14:editId="24FB7B0A">
            <wp:extent cx="4629150" cy="20288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29150" cy="2028825"/>
                    </a:xfrm>
                    <a:prstGeom prst="rect">
                      <a:avLst/>
                    </a:prstGeom>
                  </pic:spPr>
                </pic:pic>
              </a:graphicData>
            </a:graphic>
          </wp:inline>
        </w:drawing>
      </w:r>
      <w:r>
        <w:rPr>
          <w:noProof/>
          <w:lang w:eastAsia="en-US"/>
        </w:rPr>
        <w:br/>
      </w:r>
    </w:p>
    <w:p w:rsidR="00F26E69" w:rsidRPr="00EE3FB9" w:rsidRDefault="00F26E69" w:rsidP="00EE3FB9">
      <w:pPr>
        <w:pStyle w:val="ListParagraph"/>
        <w:numPr>
          <w:ilvl w:val="0"/>
          <w:numId w:val="7"/>
        </w:numPr>
      </w:pPr>
      <w:r>
        <w:rPr>
          <w:noProof/>
          <w:lang w:eastAsia="en-US"/>
        </w:rPr>
        <w:t>Installation is now complete and the app will launch.</w:t>
      </w:r>
    </w:p>
    <w:p w:rsidR="007E32B2" w:rsidRDefault="007E32B2" w:rsidP="007E32B2">
      <w:pPr>
        <w:pStyle w:val="Heading3"/>
      </w:pPr>
      <w:bookmarkStart w:id="4" w:name="_Post-Installation_Setup"/>
      <w:bookmarkEnd w:id="4"/>
      <w:r>
        <w:lastRenderedPageBreak/>
        <w:t>Post-Installation Setup</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885" w:rsidTr="004B096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1A6885" w:rsidRDefault="001A6885" w:rsidP="004B0962">
            <w:pPr>
              <w:pStyle w:val="NoSpacing"/>
              <w:spacing w:before="40"/>
            </w:pPr>
            <w:r>
              <w:rPr>
                <w:noProof/>
                <w:lang w:eastAsia="en-US"/>
              </w:rPr>
              <mc:AlternateContent>
                <mc:Choice Requires="wpg">
                  <w:drawing>
                    <wp:inline distT="0" distB="0" distL="0" distR="0" wp14:anchorId="5EABFCDB" wp14:editId="07104FAE">
                      <wp:extent cx="228600" cy="228600"/>
                      <wp:effectExtent l="38100" t="38100" r="0" b="38100"/>
                      <wp:docPr id="2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202" name="Oval 2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3"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B87B2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">
                      <v:oval id="Oval 2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1A6885" w:rsidRDefault="001A6885" w:rsidP="004B0962">
            <w:pPr>
              <w:pStyle w:val="TipText"/>
              <w:cnfStyle w:val="000000000000" w:firstRow="0" w:lastRow="0" w:firstColumn="0" w:lastColumn="0" w:oddVBand="0" w:evenVBand="0" w:oddHBand="0" w:evenHBand="0" w:firstRowFirstColumn="0" w:firstRowLastColumn="0" w:lastRowFirstColumn="0" w:lastRowLastColumn="0"/>
            </w:pPr>
            <w:r>
              <w:t>If you do not already have a Bonobo User set up for yourself, head to</w:t>
            </w:r>
            <w:r w:rsidRPr="005C785E">
              <w:rPr>
                <w:color w:val="0070C0"/>
              </w:rPr>
              <w:t xml:space="preserve"> </w:t>
            </w:r>
            <w:hyperlink w:anchor="_Creating_a_Bonobo" w:history="1">
              <w:r w:rsidRPr="005C785E">
                <w:rPr>
                  <w:rStyle w:val="Hyperlink"/>
                  <w:color w:val="0070C0"/>
                </w:rPr>
                <w:t>Creating a Bonobo User</w:t>
              </w:r>
            </w:hyperlink>
            <w:r>
              <w:t xml:space="preserve"> to do so.  Then come back to this section to complete SourceTree setup.</w:t>
            </w:r>
          </w:p>
        </w:tc>
      </w:tr>
    </w:tbl>
    <w:p w:rsidR="0078043D" w:rsidRDefault="0078043D" w:rsidP="001A6885"/>
    <w:p w:rsidR="0078043D" w:rsidRDefault="0078043D" w:rsidP="0078043D">
      <w:pPr>
        <w:pStyle w:val="ListParagraph"/>
        <w:numPr>
          <w:ilvl w:val="0"/>
          <w:numId w:val="8"/>
        </w:numPr>
      </w:pPr>
      <w:r>
        <w:t>Open Tools&gt;Options.  Fill out the “Default user information” section with your name and email. Click “OK” to save.</w:t>
      </w:r>
      <w:r>
        <w:rPr>
          <w:noProof/>
          <w:lang w:eastAsia="en-US"/>
        </w:rPr>
        <w:drawing>
          <wp:inline distT="0" distB="0" distL="0" distR="0" wp14:anchorId="17CD6BD4" wp14:editId="3EAE5E89">
            <wp:extent cx="4591050" cy="2332221"/>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63659"/>
                    <a:stretch/>
                  </pic:blipFill>
                  <pic:spPr bwMode="auto">
                    <a:xfrm>
                      <a:off x="0" y="0"/>
                      <a:ext cx="4629348" cy="2351676"/>
                    </a:xfrm>
                    <a:prstGeom prst="rect">
                      <a:avLst/>
                    </a:prstGeom>
                    <a:ln>
                      <a:noFill/>
                    </a:ln>
                    <a:extLst>
                      <a:ext uri="{53640926-AAD7-44D8-BBD7-CCE9431645EC}">
                        <a14:shadowObscured xmlns:a14="http://schemas.microsoft.com/office/drawing/2010/main"/>
                      </a:ext>
                    </a:extLst>
                  </pic:spPr>
                </pic:pic>
              </a:graphicData>
            </a:graphic>
          </wp:inline>
        </w:drawing>
      </w:r>
      <w:r>
        <w:br/>
      </w:r>
    </w:p>
    <w:p w:rsidR="00C4412F" w:rsidRDefault="0078043D" w:rsidP="00C4412F">
      <w:pPr>
        <w:pStyle w:val="ListParagraph"/>
        <w:numPr>
          <w:ilvl w:val="0"/>
          <w:numId w:val="8"/>
        </w:numPr>
      </w:pPr>
      <w:r>
        <w:t>Under the Git tab, make sure the Disable SSL certificate validation option is checked.  Otherwise git will not be able to communicate with Bonobo.</w:t>
      </w:r>
      <w:r w:rsidR="00C4412F" w:rsidRPr="00C4412F">
        <w:rPr>
          <w:noProof/>
          <w:lang w:eastAsia="en-US"/>
        </w:rPr>
        <w:t xml:space="preserve"> </w:t>
      </w:r>
      <w:r w:rsidR="00C4412F">
        <w:rPr>
          <w:noProof/>
          <w:lang w:eastAsia="en-US"/>
        </w:rPr>
        <w:drawing>
          <wp:inline distT="0" distB="0" distL="0" distR="0" wp14:anchorId="426D824A" wp14:editId="7E2C2686">
            <wp:extent cx="4637899" cy="401002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47949" cy="4018715"/>
                    </a:xfrm>
                    <a:prstGeom prst="rect">
                      <a:avLst/>
                    </a:prstGeom>
                  </pic:spPr>
                </pic:pic>
              </a:graphicData>
            </a:graphic>
          </wp:inline>
        </w:drawing>
      </w:r>
      <w:r w:rsidR="00C4412F">
        <w:rPr>
          <w:noProof/>
          <w:lang w:eastAsia="en-US"/>
        </w:rPr>
        <w:br/>
      </w:r>
    </w:p>
    <w:p w:rsidR="00C4412F" w:rsidRDefault="00C4412F" w:rsidP="00C4412F">
      <w:pPr>
        <w:pStyle w:val="ListParagraph"/>
        <w:numPr>
          <w:ilvl w:val="0"/>
          <w:numId w:val="8"/>
        </w:numPr>
      </w:pPr>
      <w:r>
        <w:lastRenderedPageBreak/>
        <w:t>Under the Diff tab, make sure the External Diff Tool dropdown is set to KDiff3.</w:t>
      </w:r>
      <w:r w:rsidRPr="00C4412F">
        <w:rPr>
          <w:noProof/>
          <w:lang w:eastAsia="en-US"/>
        </w:rPr>
        <w:t xml:space="preserve"> </w:t>
      </w:r>
      <w:r>
        <w:rPr>
          <w:noProof/>
          <w:lang w:eastAsia="en-US"/>
        </w:rPr>
        <w:drawing>
          <wp:inline distT="0" distB="0" distL="0" distR="0" wp14:anchorId="7ECED41E" wp14:editId="5FAC8366">
            <wp:extent cx="5276850" cy="39528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6850" cy="3952875"/>
                    </a:xfrm>
                    <a:prstGeom prst="rect">
                      <a:avLst/>
                    </a:prstGeom>
                  </pic:spPr>
                </pic:pic>
              </a:graphicData>
            </a:graphic>
          </wp:inline>
        </w:drawing>
      </w:r>
      <w:r>
        <w:rPr>
          <w:noProof/>
          <w:lang w:eastAsia="en-US"/>
        </w:rPr>
        <w:br/>
      </w:r>
    </w:p>
    <w:p w:rsidR="0078043D" w:rsidRPr="001A6885" w:rsidRDefault="00C4412F" w:rsidP="00C4412F">
      <w:pPr>
        <w:pStyle w:val="ListParagraph"/>
        <w:numPr>
          <w:ilvl w:val="0"/>
          <w:numId w:val="8"/>
        </w:numPr>
      </w:pPr>
      <w:r>
        <w:rPr>
          <w:noProof/>
          <w:lang w:eastAsia="en-US"/>
        </w:rPr>
        <w:t xml:space="preserve">SourceTree is now setup for use with the Allyis Apps repository on our Bonobo server.  For instructions on how to clone the repo, head to the </w:t>
      </w:r>
      <w:hyperlink w:anchor="_Cloning_The_Golden" w:history="1">
        <w:r w:rsidRPr="005C785E">
          <w:rPr>
            <w:rStyle w:val="Hyperlink"/>
            <w:noProof/>
            <w:color w:val="0070C0"/>
            <w:lang w:eastAsia="en-US"/>
          </w:rPr>
          <w:t>Cloning The Golden Repository</w:t>
        </w:r>
      </w:hyperlink>
      <w:r>
        <w:rPr>
          <w:noProof/>
          <w:lang w:eastAsia="en-US"/>
        </w:rPr>
        <w:t xml:space="preserve"> section of this document.</w:t>
      </w:r>
    </w:p>
    <w:p w:rsidR="007E32B2" w:rsidRDefault="007E32B2" w:rsidP="007E32B2">
      <w:pPr>
        <w:pStyle w:val="Heading4"/>
      </w:pPr>
      <w:r>
        <w:t>Gotchas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4412F" w:rsidTr="004B096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C4412F" w:rsidRDefault="00C4412F" w:rsidP="004B0962">
            <w:pPr>
              <w:pStyle w:val="NoSpacing"/>
              <w:spacing w:before="40"/>
            </w:pPr>
            <w:r>
              <w:rPr>
                <w:noProof/>
                <w:lang w:eastAsia="en-US"/>
              </w:rPr>
              <mc:AlternateContent>
                <mc:Choice Requires="wpg">
                  <w:drawing>
                    <wp:inline distT="0" distB="0" distL="0" distR="0" wp14:anchorId="7839CDAC" wp14:editId="5C9435B8">
                      <wp:extent cx="228600" cy="228600"/>
                      <wp:effectExtent l="38100" t="38100" r="0" b="38100"/>
                      <wp:docPr id="20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209" name="Oval 20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0"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87F78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">
                      <v:oval id="Oval 20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C4412F" w:rsidRDefault="00C4412F" w:rsidP="004B0962">
            <w:pPr>
              <w:pStyle w:val="TipText"/>
              <w:cnfStyle w:val="000000000000" w:firstRow="0" w:lastRow="0" w:firstColumn="0" w:lastColumn="0" w:oddVBand="0" w:evenVBand="0" w:oddHBand="0" w:evenHBand="0" w:firstRowFirstColumn="0" w:firstRowLastColumn="0" w:lastRowFirstColumn="0" w:lastRowLastColumn="0"/>
            </w:pPr>
            <w:r>
              <w:t>Make sure SourceTree is set up to Disable SSl Certificate Validation.  Refer to step 2 of the post-installation setup guide for more information.</w:t>
            </w:r>
          </w:p>
        </w:tc>
      </w:tr>
    </w:tbl>
    <w:p w:rsidR="00C4412F" w:rsidRPr="00C4412F" w:rsidRDefault="00C4412F" w:rsidP="00C4412F"/>
    <w:p w:rsidR="00C4412F" w:rsidRDefault="00C4412F">
      <w:pPr>
        <w:rPr>
          <w:rFonts w:asciiTheme="majorHAnsi" w:eastAsiaTheme="majorEastAsia" w:hAnsiTheme="majorHAnsi" w:cstheme="majorBidi"/>
          <w:color w:val="59A3DA" w:themeColor="accent1"/>
          <w:sz w:val="36"/>
          <w:szCs w:val="36"/>
        </w:rPr>
      </w:pPr>
      <w:bookmarkStart w:id="5" w:name="_Creating_a_Bonobo"/>
      <w:bookmarkEnd w:id="5"/>
      <w:r>
        <w:br w:type="page"/>
      </w:r>
    </w:p>
    <w:p w:rsidR="00346D9B" w:rsidRDefault="00501AB8">
      <w:pPr>
        <w:pStyle w:val="Heading1"/>
      </w:pPr>
      <w:bookmarkStart w:id="6" w:name="_Toc457479465"/>
      <w:r>
        <w:lastRenderedPageBreak/>
        <w:t>Creating a Bonobo User</w:t>
      </w:r>
      <w:bookmarkEnd w:id="6"/>
    </w:p>
    <w:p w:rsidR="00DA6CAA" w:rsidRDefault="00DA6CAA" w:rsidP="00DA6CAA">
      <w:pPr>
        <w:pStyle w:val="Heading2"/>
      </w:pPr>
      <w:bookmarkStart w:id="7" w:name="_Toc457479466"/>
      <w:r>
        <w:t>What is Bonobo</w:t>
      </w:r>
      <w:r w:rsidR="00C4412F">
        <w:t>, and where is it</w:t>
      </w:r>
      <w:r>
        <w:t>?</w:t>
      </w:r>
      <w:bookmarkEnd w:id="7"/>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4412F" w:rsidTr="004B096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C4412F" w:rsidRDefault="00C4412F" w:rsidP="004B0962">
            <w:pPr>
              <w:pStyle w:val="NoSpacing"/>
              <w:spacing w:before="40"/>
            </w:pPr>
            <w:r>
              <w:rPr>
                <w:noProof/>
                <w:lang w:eastAsia="en-US"/>
              </w:rPr>
              <mc:AlternateContent>
                <mc:Choice Requires="wpg">
                  <w:drawing>
                    <wp:inline distT="0" distB="0" distL="0" distR="0" wp14:anchorId="3CDDC5F6" wp14:editId="23003A59">
                      <wp:extent cx="228600" cy="228600"/>
                      <wp:effectExtent l="38100" t="38100" r="0" b="38100"/>
                      <wp:docPr id="21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212" name="Oval 21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3"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11FA7B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">
                      <v:oval id="Oval 21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C4412F" w:rsidRDefault="00C4412F" w:rsidP="004B0962">
            <w:pPr>
              <w:pStyle w:val="TipText"/>
              <w:cnfStyle w:val="000000000000" w:firstRow="0" w:lastRow="0" w:firstColumn="0" w:lastColumn="0" w:oddVBand="0" w:evenVBand="0" w:oddHBand="0" w:evenHBand="0" w:firstRowFirstColumn="0" w:firstRowLastColumn="0" w:lastRowFirstColumn="0" w:lastRowLastColumn="0"/>
            </w:pPr>
            <w:r>
              <w:t xml:space="preserve">Bonobo is the Source Control server our golden repo lives on.  It is located at </w:t>
            </w:r>
            <w:hyperlink r:id="rId32" w:history="1">
              <w:r w:rsidRPr="005C785E">
                <w:rPr>
                  <w:rStyle w:val="Hyperlink"/>
                  <w:color w:val="0070C0"/>
                </w:rPr>
                <w:t>https://dev1.allyis.com:9443/Bonobo.Git.Server/Home</w:t>
              </w:r>
            </w:hyperlink>
            <w:r w:rsidR="005C785E">
              <w:t>.  You should consider bookmarking this address in your browser.</w:t>
            </w:r>
          </w:p>
        </w:tc>
      </w:tr>
    </w:tbl>
    <w:p w:rsidR="00C4412F" w:rsidRPr="00C4412F" w:rsidRDefault="00C4412F" w:rsidP="00C4412F"/>
    <w:p w:rsidR="00346D9B" w:rsidRDefault="00501AB8">
      <w:pPr>
        <w:pStyle w:val="Heading2"/>
      </w:pPr>
      <w:bookmarkStart w:id="8" w:name="_Toc457479467"/>
      <w:r>
        <w:t>New Accounts</w:t>
      </w:r>
      <w:bookmarkEnd w:id="8"/>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C785E" w:rsidTr="004B096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5C785E" w:rsidRDefault="005C785E" w:rsidP="004B0962">
            <w:pPr>
              <w:pStyle w:val="NoSpacing"/>
              <w:spacing w:before="40"/>
            </w:pPr>
            <w:r>
              <w:rPr>
                <w:noProof/>
                <w:lang w:eastAsia="en-US"/>
              </w:rPr>
              <mc:AlternateContent>
                <mc:Choice Requires="wpg">
                  <w:drawing>
                    <wp:inline distT="0" distB="0" distL="0" distR="0" wp14:anchorId="5ACB22DA" wp14:editId="3E04D9B7">
                      <wp:extent cx="228600" cy="228600"/>
                      <wp:effectExtent l="38100" t="38100" r="0" b="38100"/>
                      <wp:docPr id="21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215" name="Oval 2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5CDFF7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">
                      <v:oval id="Oval 21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5C785E" w:rsidRDefault="005C785E" w:rsidP="004B0962">
            <w:pPr>
              <w:pStyle w:val="TipText"/>
              <w:cnfStyle w:val="000000000000" w:firstRow="0" w:lastRow="0" w:firstColumn="0" w:lastColumn="0" w:oddVBand="0" w:evenVBand="0" w:oddHBand="0" w:evenHBand="0" w:firstRowFirstColumn="0" w:firstRowLastColumn="0" w:lastRowFirstColumn="0" w:lastRowLastColumn="0"/>
            </w:pPr>
            <w:r>
              <w:t>Creating a new account requires logging in to Bonobo with the admin account.  You can get the credentials from your team lead or have them help you with the following steps.</w:t>
            </w:r>
          </w:p>
        </w:tc>
      </w:tr>
    </w:tbl>
    <w:p w:rsidR="00346D9B" w:rsidRDefault="00346D9B"/>
    <w:p w:rsidR="005C785E" w:rsidRDefault="005C785E" w:rsidP="005C785E">
      <w:pPr>
        <w:pStyle w:val="ListParagraph"/>
        <w:numPr>
          <w:ilvl w:val="0"/>
          <w:numId w:val="9"/>
        </w:numPr>
      </w:pPr>
      <w:r>
        <w:t>Log in to the Bonobo server with the admin credentials.</w:t>
      </w:r>
    </w:p>
    <w:p w:rsidR="005C785E" w:rsidRDefault="005C785E" w:rsidP="005C785E">
      <w:pPr>
        <w:pStyle w:val="ListParagraph"/>
        <w:numPr>
          <w:ilvl w:val="0"/>
          <w:numId w:val="9"/>
        </w:numPr>
      </w:pPr>
      <w:r>
        <w:t>Click on Users, and then on that page, click “Create new user”.</w:t>
      </w:r>
    </w:p>
    <w:p w:rsidR="005C785E" w:rsidRDefault="005C785E" w:rsidP="005C785E">
      <w:pPr>
        <w:pStyle w:val="ListParagraph"/>
        <w:numPr>
          <w:ilvl w:val="0"/>
          <w:numId w:val="9"/>
        </w:numPr>
      </w:pPr>
      <w:r>
        <w:t>Fill out the information on the “Create New Account” page.</w:t>
      </w:r>
    </w:p>
    <w:p w:rsidR="005C785E" w:rsidRDefault="005C785E" w:rsidP="005C785E">
      <w:pPr>
        <w:pStyle w:val="ListParagraph"/>
        <w:numPr>
          <w:ilvl w:val="1"/>
          <w:numId w:val="9"/>
        </w:numPr>
      </w:pPr>
      <w:r>
        <w:t>The username convention is to use your Allyis email username.</w:t>
      </w:r>
    </w:p>
    <w:p w:rsidR="005C785E" w:rsidRDefault="005C785E" w:rsidP="005C785E">
      <w:pPr>
        <w:pStyle w:val="ListParagraph"/>
        <w:numPr>
          <w:ilvl w:val="0"/>
          <w:numId w:val="9"/>
        </w:numPr>
      </w:pPr>
      <w:r>
        <w:t>Click “Create” to create the new user.</w:t>
      </w:r>
    </w:p>
    <w:p w:rsidR="00346D9B" w:rsidRDefault="00501AB8">
      <w:pPr>
        <w:pStyle w:val="Heading2"/>
      </w:pPr>
      <w:bookmarkStart w:id="9" w:name="_Toc457479468"/>
      <w:r>
        <w:t>Joining a Team</w:t>
      </w:r>
      <w:bookmarkEnd w:id="9"/>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C785E" w:rsidTr="004B096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5C785E" w:rsidRDefault="005C785E" w:rsidP="004B0962">
            <w:pPr>
              <w:pStyle w:val="NoSpacing"/>
              <w:spacing w:before="40"/>
            </w:pPr>
            <w:r>
              <w:rPr>
                <w:noProof/>
                <w:lang w:eastAsia="en-US"/>
              </w:rPr>
              <mc:AlternateContent>
                <mc:Choice Requires="wpg">
                  <w:drawing>
                    <wp:inline distT="0" distB="0" distL="0" distR="0" wp14:anchorId="5B21171F" wp14:editId="1F80F1B5">
                      <wp:extent cx="228600" cy="228600"/>
                      <wp:effectExtent l="38100" t="38100" r="0" b="38100"/>
                      <wp:docPr id="21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219" name="Oval 21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4812E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">
                      <v:oval id="Oval 21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5C785E" w:rsidRDefault="005C785E" w:rsidP="004B0962">
            <w:pPr>
              <w:pStyle w:val="TipText"/>
              <w:cnfStyle w:val="000000000000" w:firstRow="0" w:lastRow="0" w:firstColumn="0" w:lastColumn="0" w:oddVBand="0" w:evenVBand="0" w:oddHBand="0" w:evenHBand="0" w:firstRowFirstColumn="0" w:firstRowLastColumn="0" w:lastRowFirstColumn="0" w:lastRowLastColumn="0"/>
            </w:pPr>
            <w:r>
              <w:t>Joining a Team requires logging in to Bonobo with the admin account.  You can get the credentials from your team lead or have them help you with the following steps.</w:t>
            </w:r>
          </w:p>
        </w:tc>
      </w:tr>
    </w:tbl>
    <w:p w:rsidR="00346D9B" w:rsidRDefault="00346D9B"/>
    <w:p w:rsidR="005C785E" w:rsidRDefault="005C785E" w:rsidP="005C785E">
      <w:pPr>
        <w:pStyle w:val="ListParagraph"/>
        <w:numPr>
          <w:ilvl w:val="0"/>
          <w:numId w:val="10"/>
        </w:numPr>
      </w:pPr>
      <w:r>
        <w:t>Log in to the Bonobo server with the admin credentials.</w:t>
      </w:r>
    </w:p>
    <w:p w:rsidR="005C785E" w:rsidRDefault="005C785E" w:rsidP="005C785E">
      <w:pPr>
        <w:pStyle w:val="ListParagraph"/>
        <w:numPr>
          <w:ilvl w:val="0"/>
          <w:numId w:val="10"/>
        </w:numPr>
      </w:pPr>
      <w:r>
        <w:t>Click on Teams, and then click the edit icon for the team you would like to add the user to.</w:t>
      </w:r>
    </w:p>
    <w:p w:rsidR="005C785E" w:rsidRDefault="005C785E" w:rsidP="005C785E">
      <w:pPr>
        <w:pStyle w:val="ListParagraph"/>
        <w:numPr>
          <w:ilvl w:val="0"/>
          <w:numId w:val="10"/>
        </w:numPr>
      </w:pPr>
      <w:r>
        <w:t>Click the checkbox next to the user you would like to add</w:t>
      </w:r>
      <w:r w:rsidR="00AF0E9B">
        <w:t xml:space="preserve"> under the Contributors section</w:t>
      </w:r>
      <w:r>
        <w:t>, and then click “</w:t>
      </w:r>
      <w:r w:rsidR="00AF0E9B">
        <w:t>Save</w:t>
      </w:r>
      <w:r>
        <w:t>”.</w:t>
      </w:r>
    </w:p>
    <w:p w:rsidR="00346D9B" w:rsidRDefault="00501AB8">
      <w:pPr>
        <w:pStyle w:val="Heading2"/>
      </w:pPr>
      <w:bookmarkStart w:id="10" w:name="_Toc457479469"/>
      <w:r>
        <w:t xml:space="preserve">Joining a </w:t>
      </w:r>
      <w:r w:rsidR="00AF0E9B">
        <w:t>Repository</w:t>
      </w:r>
      <w:bookmarkEnd w:id="10"/>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AF0E9B" w:rsidTr="004B096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AF0E9B" w:rsidRDefault="00AF0E9B" w:rsidP="004B0962">
            <w:pPr>
              <w:pStyle w:val="NoSpacing"/>
              <w:spacing w:before="40"/>
            </w:pPr>
            <w:r>
              <w:rPr>
                <w:noProof/>
                <w:lang w:eastAsia="en-US"/>
              </w:rPr>
              <mc:AlternateContent>
                <mc:Choice Requires="wpg">
                  <w:drawing>
                    <wp:inline distT="0" distB="0" distL="0" distR="0" wp14:anchorId="30C56061" wp14:editId="1F0F48D9">
                      <wp:extent cx="228600" cy="228600"/>
                      <wp:effectExtent l="38100" t="38100" r="0" b="38100"/>
                      <wp:docPr id="22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222" name="Oval 22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3"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A21BB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">
                      <v:oval id="Oval 22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AF0E9B" w:rsidRDefault="00AF0E9B" w:rsidP="004B0962">
            <w:pPr>
              <w:pStyle w:val="TipText"/>
              <w:cnfStyle w:val="000000000000" w:firstRow="0" w:lastRow="0" w:firstColumn="0" w:lastColumn="0" w:oddVBand="0" w:evenVBand="0" w:oddHBand="0" w:evenHBand="0" w:firstRowFirstColumn="0" w:firstRowLastColumn="0" w:lastRowFirstColumn="0" w:lastRowLastColumn="0"/>
            </w:pPr>
            <w:r>
              <w:t>Joining a Repository requires logging in to Bonobo with the admin account.  You can get the credentials from your team lead or have them help you with the following steps.</w:t>
            </w:r>
          </w:p>
        </w:tc>
      </w:tr>
    </w:tbl>
    <w:p w:rsidR="00346D9B" w:rsidRDefault="00346D9B"/>
    <w:p w:rsidR="00AF0E9B" w:rsidRDefault="00AF0E9B" w:rsidP="00AF0E9B">
      <w:pPr>
        <w:pStyle w:val="ListParagraph"/>
        <w:numPr>
          <w:ilvl w:val="0"/>
          <w:numId w:val="11"/>
        </w:numPr>
      </w:pPr>
      <w:r>
        <w:t>Log in to the Bonobo server with the admin credentials.</w:t>
      </w:r>
    </w:p>
    <w:p w:rsidR="00AF0E9B" w:rsidRDefault="00AF0E9B" w:rsidP="00AF0E9B">
      <w:pPr>
        <w:pStyle w:val="ListParagraph"/>
        <w:numPr>
          <w:ilvl w:val="0"/>
          <w:numId w:val="11"/>
        </w:numPr>
      </w:pPr>
      <w:r>
        <w:t>Click on Repositories, and then click the edit icon for the Repository you would like to add the user to.</w:t>
      </w:r>
    </w:p>
    <w:p w:rsidR="00AF0E9B" w:rsidRDefault="00AF0E9B" w:rsidP="00AF0E9B">
      <w:pPr>
        <w:pStyle w:val="ListParagraph"/>
        <w:numPr>
          <w:ilvl w:val="0"/>
          <w:numId w:val="11"/>
        </w:numPr>
      </w:pPr>
      <w:r>
        <w:t>Click the checkbox next to the user you would like to add, and then click “Update”.</w:t>
      </w:r>
    </w:p>
    <w:p w:rsidR="00AF0E9B" w:rsidRDefault="00AF0E9B"/>
    <w:p w:rsidR="00346D9B" w:rsidRDefault="00501AB8">
      <w:pPr>
        <w:pStyle w:val="Heading2"/>
      </w:pPr>
      <w:bookmarkStart w:id="11" w:name="_Retrieving_Your_Personal"/>
      <w:bookmarkStart w:id="12" w:name="_Toc457479470"/>
      <w:bookmarkEnd w:id="11"/>
      <w:r>
        <w:lastRenderedPageBreak/>
        <w:t>Retrieving Your Personal Repository URL for git</w:t>
      </w:r>
      <w:bookmarkEnd w:id="12"/>
    </w:p>
    <w:p w:rsidR="00346D9B" w:rsidRDefault="00AF0E9B" w:rsidP="00AF0E9B">
      <w:pPr>
        <w:pStyle w:val="ListParagraph"/>
        <w:numPr>
          <w:ilvl w:val="0"/>
          <w:numId w:val="12"/>
        </w:numPr>
      </w:pPr>
      <w:r>
        <w:t>Log in to the Bonobo server with your personal account.</w:t>
      </w:r>
    </w:p>
    <w:p w:rsidR="00AF0E9B" w:rsidRDefault="00AF0E9B" w:rsidP="00AF0E9B">
      <w:pPr>
        <w:pStyle w:val="ListParagraph"/>
        <w:numPr>
          <w:ilvl w:val="0"/>
          <w:numId w:val="12"/>
        </w:numPr>
      </w:pPr>
      <w:r>
        <w:t>Click on the repository you need a Personal URL for.</w:t>
      </w:r>
    </w:p>
    <w:p w:rsidR="00AF0E9B" w:rsidRDefault="00AF0E9B" w:rsidP="00AF0E9B">
      <w:pPr>
        <w:pStyle w:val="ListParagraph"/>
        <w:numPr>
          <w:ilvl w:val="0"/>
          <w:numId w:val="12"/>
        </w:numPr>
      </w:pPr>
      <w:r>
        <w:t xml:space="preserve">Copy the URL listed next to Personal URL.  It will be of the form: </w:t>
      </w:r>
      <w:r w:rsidRPr="00AF0E9B">
        <w:t>https://</w:t>
      </w:r>
      <w:r>
        <w:t>{username}</w:t>
      </w:r>
      <w:r w:rsidRPr="00AF0E9B">
        <w:t>@dev1.allyis.com:9443/Bonobo.Git.Server/AllyisApps.git</w:t>
      </w:r>
    </w:p>
    <w:p w:rsidR="004B0962" w:rsidRDefault="004B0962">
      <w:pPr>
        <w:rPr>
          <w:rFonts w:asciiTheme="majorHAnsi" w:eastAsiaTheme="majorEastAsia" w:hAnsiTheme="majorHAnsi" w:cstheme="majorBidi"/>
          <w:color w:val="59A3DA" w:themeColor="accent1"/>
          <w:sz w:val="36"/>
          <w:szCs w:val="36"/>
        </w:rPr>
      </w:pPr>
      <w:bookmarkStart w:id="13" w:name="_Cloning_The_Golden"/>
      <w:bookmarkEnd w:id="13"/>
      <w:r>
        <w:br w:type="page"/>
      </w:r>
    </w:p>
    <w:p w:rsidR="00346D9B" w:rsidRDefault="00807ECA">
      <w:pPr>
        <w:pStyle w:val="Heading1"/>
      </w:pPr>
      <w:bookmarkStart w:id="14" w:name="_Toc457479471"/>
      <w:r>
        <w:lastRenderedPageBreak/>
        <w:t>Cloning</w:t>
      </w:r>
      <w:r w:rsidR="00BC633D">
        <w:t xml:space="preserve"> The Golden Repository</w:t>
      </w:r>
      <w:bookmarkEnd w:id="14"/>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B0962" w:rsidTr="004B096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4B0962" w:rsidRDefault="004B0962" w:rsidP="004B0962">
            <w:pPr>
              <w:pStyle w:val="NoSpacing"/>
              <w:spacing w:before="40"/>
            </w:pPr>
            <w:r>
              <w:rPr>
                <w:noProof/>
                <w:lang w:eastAsia="en-US"/>
              </w:rPr>
              <mc:AlternateContent>
                <mc:Choice Requires="wpg">
                  <w:drawing>
                    <wp:inline distT="0" distB="0" distL="0" distR="0" wp14:anchorId="286A7DFB" wp14:editId="186FD529">
                      <wp:extent cx="228600" cy="228600"/>
                      <wp:effectExtent l="38100" t="38100" r="0" b="38100"/>
                      <wp:docPr id="22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225" name="Oval 22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85EDDF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">
                      <v:oval id="Oval 22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4B0962" w:rsidRDefault="004B0962" w:rsidP="004B0962">
            <w:pPr>
              <w:pStyle w:val="TipText"/>
              <w:cnfStyle w:val="000000000000" w:firstRow="0" w:lastRow="0" w:firstColumn="0" w:lastColumn="0" w:oddVBand="0" w:evenVBand="0" w:oddHBand="0" w:evenHBand="0" w:firstRowFirstColumn="0" w:firstRowLastColumn="0" w:lastRowFirstColumn="0" w:lastRowLastColumn="0"/>
            </w:pPr>
            <w:r>
              <w:t xml:space="preserve">“Golden Repository” is the term used to refer to the repository on the Bonobo server.  Similarly, “Golden master” is the term used to refer to the </w:t>
            </w:r>
            <w:proofErr w:type="gramStart"/>
            <w:r>
              <w:t>master</w:t>
            </w:r>
            <w:proofErr w:type="gramEnd"/>
            <w:r>
              <w:t xml:space="preserve"> branch on the Golden Repository.  The distinction is drawn to highlight the difference between your local repository and </w:t>
            </w:r>
            <w:proofErr w:type="gramStart"/>
            <w:r>
              <w:t>master</w:t>
            </w:r>
            <w:proofErr w:type="gramEnd"/>
            <w:r>
              <w:t xml:space="preserve"> branch, and the “true” repository and master branch.</w:t>
            </w:r>
          </w:p>
        </w:tc>
      </w:tr>
    </w:tbl>
    <w:p w:rsidR="00346D9B" w:rsidRDefault="00346D9B"/>
    <w:p w:rsidR="00BC633D" w:rsidRDefault="00BC633D">
      <w:pPr>
        <w:pStyle w:val="Heading2"/>
      </w:pPr>
      <w:bookmarkStart w:id="15" w:name="_Toc457479472"/>
      <w:r>
        <w:t>Adding the Bonobo Server to SourceTree</w:t>
      </w:r>
      <w:bookmarkEnd w:id="15"/>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51678" w:rsidTr="00AE5AA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751678" w:rsidRDefault="00751678" w:rsidP="00AE5AAD">
            <w:pPr>
              <w:pStyle w:val="NoSpacing"/>
              <w:spacing w:before="40"/>
            </w:pPr>
            <w:r>
              <w:rPr>
                <w:noProof/>
                <w:lang w:eastAsia="en-US"/>
              </w:rPr>
              <mc:AlternateContent>
                <mc:Choice Requires="wpg">
                  <w:drawing>
                    <wp:inline distT="0" distB="0" distL="0" distR="0" wp14:anchorId="15514A9B" wp14:editId="6AA7E570">
                      <wp:extent cx="228600" cy="228600"/>
                      <wp:effectExtent l="38100" t="38100" r="0" b="38100"/>
                      <wp:docPr id="22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228" name="Oval 22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73A14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">
                      <v:oval id="Oval 22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751678" w:rsidRDefault="00751678" w:rsidP="00AE5AAD">
            <w:pPr>
              <w:pStyle w:val="TipText"/>
              <w:cnfStyle w:val="000000000000" w:firstRow="0" w:lastRow="0" w:firstColumn="0" w:lastColumn="0" w:oddVBand="0" w:evenVBand="0" w:oddHBand="0" w:evenHBand="0" w:firstRowFirstColumn="0" w:firstRowLastColumn="0" w:lastRowFirstColumn="0" w:lastRowLastColumn="0"/>
            </w:pPr>
            <w:r>
              <w:t>If you do not already have a repository of any kind set up in SourceTree, it will not allow you to edit Repository settings, which is where you would add the Bonobo server as a remote.  You must first create an empty local repository, or clone the Bonobo remote repository.</w:t>
            </w:r>
          </w:p>
        </w:tc>
      </w:tr>
    </w:tbl>
    <w:p w:rsidR="00751678" w:rsidRPr="00751678" w:rsidRDefault="00751678" w:rsidP="00751678"/>
    <w:p w:rsidR="004B0962" w:rsidRDefault="004B0962" w:rsidP="004B0962">
      <w:pPr>
        <w:pStyle w:val="ListParagraph"/>
        <w:numPr>
          <w:ilvl w:val="0"/>
          <w:numId w:val="13"/>
        </w:numPr>
      </w:pPr>
      <w:r>
        <w:t xml:space="preserve">Retrieve your Personal Repository URL.  If you need help with this, follow the instructions in the </w:t>
      </w:r>
      <w:hyperlink w:anchor="_Retrieving_Your_Personal" w:history="1">
        <w:r w:rsidRPr="00751678">
          <w:rPr>
            <w:rStyle w:val="Hyperlink"/>
            <w:color w:val="0070C0"/>
          </w:rPr>
          <w:t xml:space="preserve">Retrieving Your </w:t>
        </w:r>
        <w:r w:rsidRPr="00741E55">
          <w:rPr>
            <w:rStyle w:val="Hyperlink"/>
            <w:color w:val="0070C0"/>
          </w:rPr>
          <w:t xml:space="preserve">Personal </w:t>
        </w:r>
        <w:r w:rsidRPr="00751678">
          <w:rPr>
            <w:rStyle w:val="Hyperlink"/>
            <w:color w:val="0070C0"/>
          </w:rPr>
          <w:t>Repository URL for git</w:t>
        </w:r>
      </w:hyperlink>
      <w:r w:rsidR="00751678" w:rsidRPr="00751678">
        <w:rPr>
          <w:color w:val="0070C0"/>
        </w:rPr>
        <w:t xml:space="preserve"> </w:t>
      </w:r>
      <w:r w:rsidR="00751678">
        <w:t>section of this document.</w:t>
      </w:r>
    </w:p>
    <w:p w:rsidR="00933479" w:rsidRDefault="00933479" w:rsidP="00933479">
      <w:pPr>
        <w:pStyle w:val="ListParagraph"/>
        <w:numPr>
          <w:ilvl w:val="0"/>
          <w:numId w:val="13"/>
        </w:numPr>
      </w:pPr>
      <w:r>
        <w:t>Go to Repository&gt;Repository Settings, and under the Remotes Tab, click Add.</w:t>
      </w:r>
    </w:p>
    <w:p w:rsidR="00933479" w:rsidRDefault="00933479" w:rsidP="00933479">
      <w:pPr>
        <w:pStyle w:val="ListParagraph"/>
        <w:numPr>
          <w:ilvl w:val="0"/>
          <w:numId w:val="13"/>
        </w:numPr>
      </w:pPr>
      <w:r>
        <w:t>Name the remote something like Bonobo or Dev1.</w:t>
      </w:r>
    </w:p>
    <w:p w:rsidR="00933479" w:rsidRDefault="00933479" w:rsidP="00933479">
      <w:pPr>
        <w:pStyle w:val="ListParagraph"/>
        <w:numPr>
          <w:ilvl w:val="0"/>
          <w:numId w:val="13"/>
        </w:numPr>
      </w:pPr>
      <w:r>
        <w:t>For the URL / Path, use your Personal Repository URL.</w:t>
      </w:r>
    </w:p>
    <w:p w:rsidR="00933479" w:rsidRPr="004B0962" w:rsidRDefault="00933479" w:rsidP="00933479">
      <w:pPr>
        <w:pStyle w:val="ListParagraph"/>
        <w:numPr>
          <w:ilvl w:val="0"/>
          <w:numId w:val="13"/>
        </w:numPr>
      </w:pPr>
      <w:r>
        <w:t>Ignore the settings under Optional Extended Integration, and click OK.</w:t>
      </w:r>
    </w:p>
    <w:p w:rsidR="00BC633D" w:rsidRDefault="00BC633D" w:rsidP="00BC633D">
      <w:pPr>
        <w:pStyle w:val="Heading3"/>
      </w:pPr>
      <w:r>
        <w:t>Gotchas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51678" w:rsidTr="00AE5AA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751678" w:rsidRDefault="00751678" w:rsidP="00AE5AAD">
            <w:pPr>
              <w:pStyle w:val="NoSpacing"/>
              <w:spacing w:before="40"/>
            </w:pPr>
            <w:r>
              <w:rPr>
                <w:noProof/>
                <w:lang w:eastAsia="en-US"/>
              </w:rPr>
              <mc:AlternateContent>
                <mc:Choice Requires="wpg">
                  <w:drawing>
                    <wp:inline distT="0" distB="0" distL="0" distR="0" wp14:anchorId="4619DE51" wp14:editId="6972A117">
                      <wp:extent cx="228600" cy="228600"/>
                      <wp:effectExtent l="38100" t="38100" r="0" b="38100"/>
                      <wp:docPr id="23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231" name="Oval 23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AFE237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BdqmtfygUAAIISAAAOAAAAAAAAAAAAAAAA&#10;AC4CAABkcnMvZTJvRG9jLnhtbFBLAQItABQABgAIAAAAIQD4DCmZ2AAAAAMBAAAPAAAAAAAAAAAA&#10;AAAAACQIAABkcnMvZG93bnJldi54bWxQSwUGAAAAAAQABADzAAAAKQkAAAAA&#10;">
                      <v:oval id="Oval 23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751678" w:rsidRDefault="00751678" w:rsidP="00AE5AAD">
            <w:pPr>
              <w:pStyle w:val="TipText"/>
              <w:cnfStyle w:val="000000000000" w:firstRow="0" w:lastRow="0" w:firstColumn="0" w:lastColumn="0" w:oddVBand="0" w:evenVBand="0" w:oddHBand="0" w:evenHBand="0" w:firstRowFirstColumn="0" w:firstRowLastColumn="0" w:lastRowFirstColumn="0" w:lastRowLastColumn="0"/>
            </w:pPr>
            <w:r>
              <w:t xml:space="preserve">If you have not disabled SSL certificate validation, you will not be able to add the Bonobo server as a remote.  Follow the instructions in the </w:t>
            </w:r>
            <w:hyperlink w:anchor="_Post-Installation_Setup" w:history="1">
              <w:r w:rsidRPr="00751678">
                <w:rPr>
                  <w:rStyle w:val="Hyperlink"/>
                </w:rPr>
                <w:t>Post-Installation Setup</w:t>
              </w:r>
            </w:hyperlink>
            <w:r>
              <w:t xml:space="preserve"> section of this document to do so.</w:t>
            </w:r>
          </w:p>
        </w:tc>
      </w:tr>
    </w:tbl>
    <w:p w:rsidR="00751678" w:rsidRPr="00751678" w:rsidRDefault="00751678" w:rsidP="00751678"/>
    <w:p w:rsidR="00346D9B" w:rsidRDefault="00BC633D">
      <w:pPr>
        <w:pStyle w:val="Heading2"/>
      </w:pPr>
      <w:bookmarkStart w:id="16" w:name="_Toc457479473"/>
      <w:r>
        <w:t>Cloning Guide</w:t>
      </w:r>
      <w:bookmarkEnd w:id="16"/>
    </w:p>
    <w:p w:rsidR="00020152" w:rsidRDefault="00020152" w:rsidP="00020152">
      <w:pPr>
        <w:pStyle w:val="ListParagraph"/>
        <w:numPr>
          <w:ilvl w:val="0"/>
          <w:numId w:val="14"/>
        </w:numPr>
      </w:pPr>
      <w:r>
        <w:t xml:space="preserve">Retrieve your Personal Repository URL.  If you need help with this, follow the instructions in the </w:t>
      </w:r>
      <w:hyperlink w:anchor="_Retrieving_Your_Personal" w:history="1">
        <w:r w:rsidRPr="00751678">
          <w:rPr>
            <w:rStyle w:val="Hyperlink"/>
            <w:color w:val="0070C0"/>
          </w:rPr>
          <w:t>Retrieving Your Personal Repos</w:t>
        </w:r>
        <w:r w:rsidRPr="00751678">
          <w:rPr>
            <w:rStyle w:val="Hyperlink"/>
            <w:color w:val="0070C0"/>
          </w:rPr>
          <w:t>i</w:t>
        </w:r>
        <w:r w:rsidRPr="00751678">
          <w:rPr>
            <w:rStyle w:val="Hyperlink"/>
            <w:color w:val="0070C0"/>
          </w:rPr>
          <w:t>tory URL for git</w:t>
        </w:r>
      </w:hyperlink>
      <w:r w:rsidRPr="00751678">
        <w:rPr>
          <w:color w:val="0070C0"/>
        </w:rPr>
        <w:t xml:space="preserve"> </w:t>
      </w:r>
      <w:r>
        <w:t>section of this document.</w:t>
      </w:r>
    </w:p>
    <w:p w:rsidR="00020152" w:rsidRDefault="00020152" w:rsidP="00020152">
      <w:pPr>
        <w:pStyle w:val="ListParagraph"/>
        <w:numPr>
          <w:ilvl w:val="0"/>
          <w:numId w:val="14"/>
        </w:numPr>
      </w:pPr>
      <w:r>
        <w:lastRenderedPageBreak/>
        <w:t>Click the Clone/New button in SourceTree.  You will be prompted with the following screen:</w:t>
      </w:r>
      <w:r>
        <w:rPr>
          <w:noProof/>
          <w:lang w:eastAsia="en-US"/>
        </w:rPr>
        <w:drawing>
          <wp:inline distT="0" distB="0" distL="0" distR="0" wp14:anchorId="6D9ADD1F" wp14:editId="6921F26F">
            <wp:extent cx="4238625" cy="2924175"/>
            <wp:effectExtent l="0" t="0" r="9525"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8686" t="21455" b="9214"/>
                    <a:stretch/>
                  </pic:blipFill>
                  <pic:spPr bwMode="auto">
                    <a:xfrm>
                      <a:off x="0" y="0"/>
                      <a:ext cx="4238625" cy="2924175"/>
                    </a:xfrm>
                    <a:prstGeom prst="rect">
                      <a:avLst/>
                    </a:prstGeom>
                    <a:ln>
                      <a:noFill/>
                    </a:ln>
                    <a:extLst>
                      <a:ext uri="{53640926-AAD7-44D8-BBD7-CCE9431645EC}">
                        <a14:shadowObscured xmlns:a14="http://schemas.microsoft.com/office/drawing/2010/main"/>
                      </a:ext>
                    </a:extLst>
                  </pic:spPr>
                </pic:pic>
              </a:graphicData>
            </a:graphic>
          </wp:inline>
        </w:drawing>
      </w:r>
      <w:r w:rsidR="008B03E7">
        <w:br/>
      </w:r>
    </w:p>
    <w:p w:rsidR="00020152" w:rsidRDefault="008B03E7" w:rsidP="00020152">
      <w:pPr>
        <w:pStyle w:val="ListParagraph"/>
        <w:numPr>
          <w:ilvl w:val="0"/>
          <w:numId w:val="14"/>
        </w:numPr>
      </w:pPr>
      <w:r>
        <w:t>Fill out the Source Path / URL textbox with your Personal Repository URL.</w:t>
      </w:r>
    </w:p>
    <w:p w:rsidR="00741E55" w:rsidRPr="00020152" w:rsidRDefault="00741E55" w:rsidP="00020152">
      <w:pPr>
        <w:pStyle w:val="ListParagraph"/>
        <w:numPr>
          <w:ilvl w:val="0"/>
          <w:numId w:val="14"/>
        </w:numPr>
      </w:pPr>
      <w:r>
        <w:t>Select a destination path for your local repository, and click Clone.</w:t>
      </w:r>
    </w:p>
    <w:p w:rsidR="00346D9B" w:rsidRDefault="00BC633D">
      <w:pPr>
        <w:pStyle w:val="Heading2"/>
      </w:pPr>
      <w:bookmarkStart w:id="17" w:name="_Toc457479474"/>
      <w:r>
        <w:t>Optional: Instead, Creating a New Local Repo and Pulling</w:t>
      </w:r>
      <w:bookmarkEnd w:id="17"/>
    </w:p>
    <w:p w:rsidR="003F0024" w:rsidRDefault="003F0024" w:rsidP="003F0024">
      <w:pPr>
        <w:pStyle w:val="ListParagraph"/>
        <w:numPr>
          <w:ilvl w:val="0"/>
          <w:numId w:val="15"/>
        </w:numPr>
      </w:pPr>
      <w:r>
        <w:t xml:space="preserve">Click the Clone/New button in SourceTree.  You will be prompted with the following screen: </w:t>
      </w:r>
      <w:r>
        <w:rPr>
          <w:noProof/>
          <w:lang w:eastAsia="en-US"/>
        </w:rPr>
        <w:drawing>
          <wp:inline distT="0" distB="0" distL="0" distR="0" wp14:anchorId="565E760C" wp14:editId="00E38F84">
            <wp:extent cx="4038600" cy="278618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8686" t="21455" b="9214"/>
                    <a:stretch/>
                  </pic:blipFill>
                  <pic:spPr bwMode="auto">
                    <a:xfrm>
                      <a:off x="0" y="0"/>
                      <a:ext cx="4046126" cy="2791372"/>
                    </a:xfrm>
                    <a:prstGeom prst="rect">
                      <a:avLst/>
                    </a:prstGeom>
                    <a:ln>
                      <a:noFill/>
                    </a:ln>
                    <a:extLst>
                      <a:ext uri="{53640926-AAD7-44D8-BBD7-CCE9431645EC}">
                        <a14:shadowObscured xmlns:a14="http://schemas.microsoft.com/office/drawing/2010/main"/>
                      </a:ext>
                    </a:extLst>
                  </pic:spPr>
                </pic:pic>
              </a:graphicData>
            </a:graphic>
          </wp:inline>
        </w:drawing>
      </w:r>
      <w:r>
        <w:br/>
      </w:r>
    </w:p>
    <w:p w:rsidR="003F0024" w:rsidRDefault="003F0024" w:rsidP="003F0024">
      <w:pPr>
        <w:pStyle w:val="ListParagraph"/>
        <w:numPr>
          <w:ilvl w:val="0"/>
          <w:numId w:val="15"/>
        </w:numPr>
      </w:pPr>
      <w:r>
        <w:t>Switch to the Create New Repository tab.</w:t>
      </w:r>
    </w:p>
    <w:p w:rsidR="003F0024" w:rsidRDefault="003F0024" w:rsidP="003F0024">
      <w:pPr>
        <w:pStyle w:val="ListParagraph"/>
        <w:numPr>
          <w:ilvl w:val="0"/>
          <w:numId w:val="15"/>
        </w:numPr>
      </w:pPr>
      <w:r>
        <w:t>Select a destinati</w:t>
      </w:r>
      <w:r w:rsidR="00933479">
        <w:t>on path and name the repository, click Create.</w:t>
      </w:r>
    </w:p>
    <w:p w:rsidR="00933479" w:rsidRDefault="00933479" w:rsidP="003F0024">
      <w:pPr>
        <w:pStyle w:val="ListParagraph"/>
        <w:numPr>
          <w:ilvl w:val="0"/>
          <w:numId w:val="15"/>
        </w:numPr>
      </w:pPr>
      <w:r>
        <w:t>Go to Repository&gt;Repository Settings, and under the Remotes Tab, click Add.</w:t>
      </w:r>
    </w:p>
    <w:p w:rsidR="00933479" w:rsidRDefault="00933479" w:rsidP="003F0024">
      <w:pPr>
        <w:pStyle w:val="ListParagraph"/>
        <w:numPr>
          <w:ilvl w:val="0"/>
          <w:numId w:val="15"/>
        </w:numPr>
      </w:pPr>
      <w:r>
        <w:t>Name the remote something like Bonobo or Dev1.</w:t>
      </w:r>
    </w:p>
    <w:p w:rsidR="00933479" w:rsidRDefault="00933479" w:rsidP="003F0024">
      <w:pPr>
        <w:pStyle w:val="ListParagraph"/>
        <w:numPr>
          <w:ilvl w:val="0"/>
          <w:numId w:val="15"/>
        </w:numPr>
      </w:pPr>
      <w:r>
        <w:t>For the URL / Path, use your Personal Repository URL.</w:t>
      </w:r>
    </w:p>
    <w:p w:rsidR="00933479" w:rsidRDefault="00933479" w:rsidP="003F0024">
      <w:pPr>
        <w:pStyle w:val="ListParagraph"/>
        <w:numPr>
          <w:ilvl w:val="0"/>
          <w:numId w:val="15"/>
        </w:numPr>
      </w:pPr>
      <w:r>
        <w:t>Ignore the settings under Optional Extended Integration, and click OK.</w:t>
      </w:r>
    </w:p>
    <w:p w:rsidR="00933479" w:rsidRPr="003F0024" w:rsidRDefault="00933479" w:rsidP="003F0024">
      <w:pPr>
        <w:pStyle w:val="ListParagraph"/>
        <w:numPr>
          <w:ilvl w:val="0"/>
          <w:numId w:val="15"/>
        </w:numPr>
      </w:pPr>
      <w:r>
        <w:t>Now, Click Pull, and under Remote Branch to Pull, select master.  Click OK.</w:t>
      </w:r>
    </w:p>
    <w:p w:rsidR="00346D9B" w:rsidRDefault="00BC633D">
      <w:pPr>
        <w:pStyle w:val="Heading1"/>
        <w:keepNext w:val="0"/>
        <w:keepLines w:val="0"/>
        <w:pageBreakBefore/>
      </w:pPr>
      <w:bookmarkStart w:id="18" w:name="_Toc457479475"/>
      <w:r>
        <w:lastRenderedPageBreak/>
        <w:t>git Actions</w:t>
      </w:r>
      <w:bookmarkEnd w:id="18"/>
    </w:p>
    <w:p w:rsidR="00346D9B" w:rsidRDefault="00BC633D">
      <w:pPr>
        <w:pStyle w:val="Heading2"/>
      </w:pPr>
      <w:bookmarkStart w:id="19" w:name="_Toc457479476"/>
      <w:r>
        <w:t>Creating a Branch</w:t>
      </w:r>
      <w:bookmarkEnd w:id="19"/>
    </w:p>
    <w:p w:rsidR="00325C25" w:rsidRDefault="00325C25" w:rsidP="00325C25">
      <w:pPr>
        <w:pStyle w:val="Heading3"/>
      </w:pPr>
      <w:r>
        <w:t>Naming Convention</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13561" w:rsidTr="00AE5AA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813561" w:rsidRDefault="00813561" w:rsidP="00AE5AAD">
            <w:pPr>
              <w:pStyle w:val="NoSpacing"/>
              <w:spacing w:before="40"/>
            </w:pPr>
            <w:r>
              <w:rPr>
                <w:noProof/>
                <w:lang w:eastAsia="en-US"/>
              </w:rPr>
              <mc:AlternateContent>
                <mc:Choice Requires="wpg">
                  <w:drawing>
                    <wp:inline distT="0" distB="0" distL="0" distR="0" wp14:anchorId="5BDA9A47" wp14:editId="6C5D8A01">
                      <wp:extent cx="228600" cy="228600"/>
                      <wp:effectExtent l="38100" t="38100" r="0" b="38100"/>
                      <wp:docPr id="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8" name="Oval 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7BDA6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">
                      <v:oval id="Oval 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813561" w:rsidRDefault="00813561" w:rsidP="00AE5AAD">
            <w:pPr>
              <w:pStyle w:val="TipText"/>
              <w:cnfStyle w:val="000000000000" w:firstRow="0" w:lastRow="0" w:firstColumn="0" w:lastColumn="0" w:oddVBand="0" w:evenVBand="0" w:oddHBand="0" w:evenHBand="0" w:firstRowFirstColumn="0" w:firstRowLastColumn="0" w:lastRowFirstColumn="0" w:lastRowLastColumn="0"/>
            </w:pPr>
            <w:r>
              <w:t>When creating a new branch, always name the branch using the convention “{username}/{branchname}”.  This is what enables SourceTree to organize branches per developer.</w:t>
            </w:r>
          </w:p>
        </w:tc>
      </w:tr>
    </w:tbl>
    <w:p w:rsidR="00813561" w:rsidRPr="00813561" w:rsidRDefault="00813561" w:rsidP="00813561"/>
    <w:p w:rsidR="00325C25" w:rsidRDefault="00325C25" w:rsidP="00325C25">
      <w:pPr>
        <w:pStyle w:val="Heading3"/>
      </w:pPr>
      <w:r>
        <w:t>Guide</w:t>
      </w:r>
    </w:p>
    <w:p w:rsidR="002C6926" w:rsidRDefault="002C6926" w:rsidP="002C6926">
      <w:pPr>
        <w:pStyle w:val="ListParagraph"/>
        <w:numPr>
          <w:ilvl w:val="0"/>
          <w:numId w:val="16"/>
        </w:numPr>
      </w:pPr>
      <w:r>
        <w:t>First, switch to the branch you want to branch off of by double clicking the branch in the BRANCHES list.</w:t>
      </w:r>
    </w:p>
    <w:p w:rsidR="002C6926" w:rsidRDefault="002C6926" w:rsidP="002C6926">
      <w:pPr>
        <w:pStyle w:val="ListParagraph"/>
        <w:numPr>
          <w:ilvl w:val="0"/>
          <w:numId w:val="16"/>
        </w:numPr>
      </w:pPr>
      <w:r>
        <w:t xml:space="preserve">Then click the Branch button and name the branch using the specified convention.  </w:t>
      </w:r>
    </w:p>
    <w:p w:rsidR="002C6926" w:rsidRDefault="002C6926" w:rsidP="002C6926">
      <w:pPr>
        <w:pStyle w:val="ListParagraph"/>
        <w:numPr>
          <w:ilvl w:val="0"/>
          <w:numId w:val="16"/>
        </w:numPr>
      </w:pPr>
      <w:r>
        <w:t>If you want your branch to start at the branch head, leave “Working copy parent” selected.  Otherwise select “Specified commit” and then click the three dots button to open a commit tree where you can select the commit the new branch should branch off of.</w:t>
      </w:r>
    </w:p>
    <w:p w:rsidR="002C6926" w:rsidRPr="002C6926" w:rsidRDefault="002C6926" w:rsidP="002C6926">
      <w:pPr>
        <w:pStyle w:val="ListParagraph"/>
        <w:numPr>
          <w:ilvl w:val="0"/>
          <w:numId w:val="16"/>
        </w:numPr>
      </w:pPr>
      <w:r>
        <w:t>If you leave “Checkout New Branch” checked, you will automatically be switched to the new branch you just created.</w:t>
      </w:r>
    </w:p>
    <w:p w:rsidR="00346D9B" w:rsidRDefault="00BC633D">
      <w:pPr>
        <w:pStyle w:val="Heading2"/>
      </w:pPr>
      <w:bookmarkStart w:id="20" w:name="_Toc457479477"/>
      <w:r>
        <w:t>Creating a Commit</w:t>
      </w:r>
      <w:bookmarkEnd w:id="20"/>
    </w:p>
    <w:p w:rsidR="00325C25" w:rsidRDefault="00325C25" w:rsidP="00325C25">
      <w:pPr>
        <w:pStyle w:val="Heading3"/>
      </w:pPr>
      <w:bookmarkStart w:id="21" w:name="_Conventions"/>
      <w:bookmarkEnd w:id="21"/>
      <w:r>
        <w:t>Conventions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C81661" w:rsidTr="00AE5AA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C81661" w:rsidRDefault="00C81661" w:rsidP="00AE5AAD">
            <w:pPr>
              <w:pStyle w:val="NoSpacing"/>
              <w:spacing w:before="40"/>
            </w:pPr>
            <w:r>
              <w:rPr>
                <w:noProof/>
                <w:lang w:eastAsia="en-US"/>
              </w:rPr>
              <mc:AlternateContent>
                <mc:Choice Requires="wpg">
                  <w:drawing>
                    <wp:inline distT="0" distB="0" distL="0" distR="0" wp14:anchorId="1DB39CB5" wp14:editId="0E8F9543">
                      <wp:extent cx="228600" cy="228600"/>
                      <wp:effectExtent l="38100" t="38100" r="0" b="38100"/>
                      <wp:docPr id="2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26" name="Oval 2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FDD3F4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">
                      <v:oval id="Oval 2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C81661" w:rsidRDefault="00F70824" w:rsidP="00AE5AAD">
            <w:pPr>
              <w:pStyle w:val="TipText"/>
              <w:cnfStyle w:val="000000000000" w:firstRow="0" w:lastRow="0" w:firstColumn="0" w:lastColumn="0" w:oddVBand="0" w:evenVBand="0" w:oddHBand="0" w:evenHBand="0" w:firstRowFirstColumn="0" w:firstRowLastColumn="0" w:lastRowFirstColumn="0" w:lastRowLastColumn="0"/>
            </w:pPr>
            <w:r>
              <w:t>Commit tex</w:t>
            </w:r>
            <w:r w:rsidR="005D784E">
              <w:t>t should be an action statement regarding what that commit does to the code base.  Examples include: “Implements feature A” or “Fixes bug B” or “Creates a new object C”</w:t>
            </w:r>
          </w:p>
        </w:tc>
      </w:tr>
    </w:tbl>
    <w:p w:rsidR="00325C25" w:rsidRDefault="00C81661" w:rsidP="00325C25">
      <w:pPr>
        <w:pStyle w:val="Heading3"/>
      </w:pPr>
      <w:r>
        <w:br/>
      </w:r>
      <w:r w:rsidR="00325C25">
        <w:t>Guide</w:t>
      </w:r>
    </w:p>
    <w:p w:rsidR="00EC2128" w:rsidRDefault="00EC2128" w:rsidP="00D63A71">
      <w:pPr>
        <w:pStyle w:val="Heading4"/>
        <w:rPr>
          <w:rFonts w:ascii="Arial Narrow" w:hAnsi="Arial Narrow"/>
        </w:rPr>
      </w:pPr>
      <w:r w:rsidRPr="00D63A71">
        <w:rPr>
          <w:rFonts w:ascii="Arial Narrow" w:hAnsi="Arial Narrow"/>
        </w:rPr>
        <w:t>Staging Files</w:t>
      </w:r>
    </w:p>
    <w:p w:rsidR="005D784E" w:rsidRPr="005D784E" w:rsidRDefault="005D784E" w:rsidP="005D784E">
      <w:r>
        <w:t xml:space="preserve">Before you </w:t>
      </w:r>
      <w:proofErr w:type="gramStart"/>
      <w:r>
        <w:t>are able to</w:t>
      </w:r>
      <w:proofErr w:type="gramEnd"/>
      <w:r>
        <w:t xml:space="preserve"> commit, you must stage the files you wish to be included with that commit.  This is done by highlighting the uncommitted changes bubble in the Log / History, and then selecting the files in the Unstaged files list to stage.  Typically, you should be staging all files, but make sure </w:t>
      </w:r>
      <w:proofErr w:type="spellStart"/>
      <w:r>
        <w:t>git</w:t>
      </w:r>
      <w:proofErr w:type="spellEnd"/>
      <w:r>
        <w:t xml:space="preserve"> isn’t trying to have you stage any bin or </w:t>
      </w:r>
      <w:proofErr w:type="spellStart"/>
      <w:r>
        <w:t>obj</w:t>
      </w:r>
      <w:proofErr w:type="spellEnd"/>
      <w:r>
        <w:t xml:space="preserve"> files.</w:t>
      </w:r>
    </w:p>
    <w:p w:rsidR="00EC2128" w:rsidRDefault="00EC2128" w:rsidP="00EC2128">
      <w:pPr>
        <w:pStyle w:val="Heading4"/>
        <w:rPr>
          <w:rFonts w:ascii="Arial Narrow" w:hAnsi="Arial Narrow"/>
        </w:rPr>
      </w:pPr>
      <w:r w:rsidRPr="00D63A71">
        <w:rPr>
          <w:rFonts w:ascii="Arial Narrow" w:hAnsi="Arial Narrow"/>
        </w:rPr>
        <w:t>Creating a Useful Commit Message</w:t>
      </w:r>
    </w:p>
    <w:p w:rsidR="00EC2128" w:rsidRPr="00D63A71" w:rsidRDefault="003E7FC2" w:rsidP="003E7FC2">
      <w:pPr>
        <w:rPr>
          <w:rFonts w:ascii="Arial Narrow" w:hAnsi="Arial Narrow"/>
        </w:rPr>
      </w:pPr>
      <w:r>
        <w:t xml:space="preserve">After staging the files to be included with the commit, click the commit button to be prompted with a text field to enter a commit message.  Follow the guidelines in the </w:t>
      </w:r>
      <w:hyperlink w:anchor="_Conventions" w:history="1">
        <w:r w:rsidRPr="003E7FC2">
          <w:rPr>
            <w:rStyle w:val="Hyperlink"/>
            <w:color w:val="0070C0"/>
          </w:rPr>
          <w:t>Conventions</w:t>
        </w:r>
      </w:hyperlink>
      <w:r>
        <w:rPr>
          <w:color w:val="0070C0"/>
        </w:rPr>
        <w:t xml:space="preserve"> </w:t>
      </w:r>
      <w:r>
        <w:t>section of this document.  Provide as much detail as is reasonable, including links to the Trello card associated with your changes if such a card exists.</w:t>
      </w:r>
    </w:p>
    <w:p w:rsidR="00EA0483" w:rsidRDefault="00EA0483">
      <w:pPr>
        <w:rPr>
          <w:b/>
          <w:bCs/>
          <w:sz w:val="32"/>
          <w:szCs w:val="26"/>
        </w:rPr>
      </w:pPr>
      <w:bookmarkStart w:id="22" w:name="_Toc457479478"/>
      <w:r>
        <w:br w:type="page"/>
      </w:r>
    </w:p>
    <w:p w:rsidR="00BC633D" w:rsidRDefault="00DA6CAA" w:rsidP="00BC633D">
      <w:pPr>
        <w:pStyle w:val="Heading2"/>
      </w:pPr>
      <w:r>
        <w:lastRenderedPageBreak/>
        <w:t>Synchronizing</w:t>
      </w:r>
      <w:r w:rsidR="00BC633D">
        <w:t xml:space="preserve"> Branches </w:t>
      </w:r>
      <w:r>
        <w:t>with</w:t>
      </w:r>
      <w:r w:rsidR="00BC633D">
        <w:t xml:space="preserve"> Bonobo</w:t>
      </w:r>
      <w:bookmarkEnd w:id="22"/>
    </w:p>
    <w:p w:rsidR="00EA0483" w:rsidRDefault="00BC633D" w:rsidP="00BC633D">
      <w:pPr>
        <w:pStyle w:val="Heading3"/>
      </w:pPr>
      <w:r>
        <w:t>Fetching and Pushing Branches and Commits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EA0483" w:rsidTr="00AE5AA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EA0483" w:rsidRDefault="00EA0483" w:rsidP="00AE5AAD">
            <w:pPr>
              <w:pStyle w:val="NoSpacing"/>
              <w:spacing w:before="40"/>
            </w:pPr>
            <w:r>
              <w:rPr>
                <w:noProof/>
                <w:lang w:eastAsia="en-US"/>
              </w:rPr>
              <mc:AlternateContent>
                <mc:Choice Requires="wpg">
                  <w:drawing>
                    <wp:inline distT="0" distB="0" distL="0" distR="0" wp14:anchorId="3CE53C16" wp14:editId="413EE8C4">
                      <wp:extent cx="228600" cy="228600"/>
                      <wp:effectExtent l="38100" t="38100" r="0" b="38100"/>
                      <wp:docPr id="2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23" name="Oval 2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125C1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">
                      <v:oval id="Oval 2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EA0483" w:rsidRDefault="00EA0483" w:rsidP="00AE5AAD">
            <w:pPr>
              <w:pStyle w:val="TipText"/>
              <w:cnfStyle w:val="000000000000" w:firstRow="0" w:lastRow="0" w:firstColumn="0" w:lastColumn="0" w:oddVBand="0" w:evenVBand="0" w:oddHBand="0" w:evenHBand="0" w:firstRowFirstColumn="0" w:firstRowLastColumn="0" w:lastRowFirstColumn="0" w:lastRowLastColumn="0"/>
            </w:pPr>
            <w:r>
              <w:t xml:space="preserve">When preparing to push a commit to the server, especially when that branch is the </w:t>
            </w:r>
            <w:proofErr w:type="gramStart"/>
            <w:r>
              <w:t>master</w:t>
            </w:r>
            <w:proofErr w:type="gramEnd"/>
            <w:r>
              <w:t xml:space="preserve"> branch, always first perform a fetch.  This will allow you to identify if there will be any merge conflicts BEFORE you push to the Golden Master.</w:t>
            </w:r>
          </w:p>
        </w:tc>
      </w:tr>
      <w:tr w:rsidR="00EA0483" w:rsidTr="00AE5AA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EA0483" w:rsidRDefault="00EA0483" w:rsidP="00AE5AAD">
            <w:pPr>
              <w:pStyle w:val="NoSpacing"/>
              <w:spacing w:before="40"/>
              <w:rPr>
                <w:noProof/>
                <w:lang w:eastAsia="en-US"/>
              </w:rPr>
            </w:pPr>
          </w:p>
        </w:tc>
        <w:tc>
          <w:tcPr>
            <w:tcW w:w="4655" w:type="pct"/>
            <w:shd w:val="clear" w:color="auto" w:fill="E4E3E2" w:themeFill="background2"/>
            <w:vAlign w:val="center"/>
          </w:tcPr>
          <w:p w:rsidR="00EA0483" w:rsidRDefault="00EA0483" w:rsidP="00AE5AAD">
            <w:pPr>
              <w:pStyle w:val="TipText"/>
              <w:cnfStyle w:val="000000000000" w:firstRow="0" w:lastRow="0" w:firstColumn="0" w:lastColumn="0" w:oddVBand="0" w:evenVBand="0" w:oddHBand="0" w:evenHBand="0" w:firstRowFirstColumn="0" w:firstRowLastColumn="0" w:lastRowFirstColumn="0" w:lastRowLastColumn="0"/>
            </w:pPr>
            <w:r>
              <w:t xml:space="preserve">If there are unsynced commits, pull them.  If there are conflicts that you must go fix, do not forget to test your code, and then repeat the fetch on the likely probability that another developer pushed to </w:t>
            </w:r>
            <w:proofErr w:type="gramStart"/>
            <w:r>
              <w:t>master</w:t>
            </w:r>
            <w:proofErr w:type="gramEnd"/>
            <w:r>
              <w:t xml:space="preserve"> while you were resolving merge conflicts.</w:t>
            </w:r>
          </w:p>
        </w:tc>
      </w:tr>
      <w:tr w:rsidR="00EA0483" w:rsidTr="00AE5AA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EA0483" w:rsidRDefault="00EA0483" w:rsidP="00AE5AAD">
            <w:pPr>
              <w:pStyle w:val="NoSpacing"/>
              <w:spacing w:before="40"/>
              <w:rPr>
                <w:noProof/>
                <w:lang w:eastAsia="en-US"/>
              </w:rPr>
            </w:pPr>
          </w:p>
        </w:tc>
        <w:tc>
          <w:tcPr>
            <w:tcW w:w="4655" w:type="pct"/>
            <w:shd w:val="clear" w:color="auto" w:fill="E4E3E2" w:themeFill="background2"/>
            <w:vAlign w:val="center"/>
          </w:tcPr>
          <w:p w:rsidR="00EA0483" w:rsidRDefault="00EA0483" w:rsidP="00AE5AAD">
            <w:pPr>
              <w:pStyle w:val="TipText"/>
              <w:cnfStyle w:val="000000000000" w:firstRow="0" w:lastRow="0" w:firstColumn="0" w:lastColumn="0" w:oddVBand="0" w:evenVBand="0" w:oddHBand="0" w:evenHBand="0" w:firstRowFirstColumn="0" w:firstRowLastColumn="0" w:lastRowFirstColumn="0" w:lastRowLastColumn="0"/>
            </w:pPr>
            <w:r>
              <w:t>Only when the fetch returns no unsynced changes to your current branch shall you push your commits.  Do so immediately to minimize the likelihood of someone pushing between your fetch and your push.  If you wait, fetch again.</w:t>
            </w:r>
          </w:p>
        </w:tc>
      </w:tr>
    </w:tbl>
    <w:p w:rsidR="00EA0483" w:rsidRDefault="00AA6408">
      <w:pPr>
        <w:pStyle w:val="Heading2"/>
      </w:pPr>
      <w:bookmarkStart w:id="23" w:name="_Toc457479479"/>
      <w:r>
        <w:br/>
      </w:r>
      <w:r w:rsidR="00EA0483">
        <w:t>Merging Branches</w:t>
      </w:r>
    </w:p>
    <w:p w:rsidR="00EA0483" w:rsidRDefault="00EA0483" w:rsidP="00EA0483">
      <w:pPr>
        <w:pStyle w:val="Heading3"/>
      </w:pPr>
      <w:bookmarkStart w:id="24" w:name="_…To_Local_Master"/>
      <w:bookmarkEnd w:id="24"/>
      <w:r>
        <w:t>…To Local Master and Pushing to Golden Master</w:t>
      </w:r>
    </w:p>
    <w:p w:rsidR="00EA0483" w:rsidRDefault="00EA0483" w:rsidP="00EA0483">
      <w:pPr>
        <w:pStyle w:val="Heading4"/>
      </w:pPr>
      <w:bookmarkStart w:id="25" w:name="_…When_the_feature_1"/>
      <w:bookmarkEnd w:id="25"/>
      <w:r>
        <w:t>…When the feature branch has 5 or fewer commits AND is not a ‘small feature’</w:t>
      </w:r>
    </w:p>
    <w:p w:rsidR="00AE5AAD" w:rsidRDefault="00AE5AAD" w:rsidP="00AE5AAD">
      <w:pPr>
        <w:spacing w:after="0"/>
      </w:pPr>
      <w:r>
        <w:t>In this scenario, you should perform a standard merge.  The process for doing so is as follows:</w:t>
      </w:r>
    </w:p>
    <w:p w:rsidR="00AE5AAD" w:rsidRDefault="00AE5AAD" w:rsidP="00AE5AAD">
      <w:pPr>
        <w:pStyle w:val="ListParagraph"/>
        <w:numPr>
          <w:ilvl w:val="0"/>
          <w:numId w:val="17"/>
        </w:numPr>
      </w:pPr>
      <w:r>
        <w:t xml:space="preserve">Make sure your local </w:t>
      </w:r>
      <w:proofErr w:type="gramStart"/>
      <w:r>
        <w:t>master</w:t>
      </w:r>
      <w:proofErr w:type="gramEnd"/>
      <w:r>
        <w:t xml:space="preserve"> is synced with the Golden Master.</w:t>
      </w:r>
    </w:p>
    <w:p w:rsidR="00AE5AAD" w:rsidRDefault="00AE5AAD" w:rsidP="00AE5AAD">
      <w:pPr>
        <w:pStyle w:val="ListParagraph"/>
        <w:numPr>
          <w:ilvl w:val="1"/>
          <w:numId w:val="17"/>
        </w:numPr>
      </w:pPr>
      <w:r>
        <w:t xml:space="preserve">Perform a fetch to check if your local </w:t>
      </w:r>
      <w:proofErr w:type="gramStart"/>
      <w:r>
        <w:t>master</w:t>
      </w:r>
      <w:proofErr w:type="gramEnd"/>
      <w:r>
        <w:t xml:space="preserve"> has any unsynced commits.</w:t>
      </w:r>
    </w:p>
    <w:p w:rsidR="00AE5AAD" w:rsidRDefault="00AE5AAD" w:rsidP="00AE5AAD">
      <w:pPr>
        <w:pStyle w:val="ListParagraph"/>
        <w:numPr>
          <w:ilvl w:val="2"/>
          <w:numId w:val="17"/>
        </w:numPr>
      </w:pPr>
      <w:r>
        <w:t xml:space="preserve">If so, pull them from Golden Master into your local </w:t>
      </w:r>
      <w:proofErr w:type="gramStart"/>
      <w:r>
        <w:t>master</w:t>
      </w:r>
      <w:proofErr w:type="gramEnd"/>
      <w:r>
        <w:t>.</w:t>
      </w:r>
    </w:p>
    <w:p w:rsidR="00AE5AAD" w:rsidRDefault="00AE5AAD" w:rsidP="00AE5AAD">
      <w:pPr>
        <w:pStyle w:val="ListParagraph"/>
        <w:numPr>
          <w:ilvl w:val="1"/>
          <w:numId w:val="17"/>
        </w:numPr>
      </w:pPr>
      <w:r>
        <w:t xml:space="preserve">If the fetch returns empty, your local </w:t>
      </w:r>
      <w:proofErr w:type="gramStart"/>
      <w:r>
        <w:t>master</w:t>
      </w:r>
      <w:proofErr w:type="gramEnd"/>
      <w:r>
        <w:t xml:space="preserve"> is up to date.</w:t>
      </w:r>
    </w:p>
    <w:p w:rsidR="00AE5AAD" w:rsidRDefault="00AE5AAD" w:rsidP="00AE5AAD">
      <w:pPr>
        <w:pStyle w:val="ListParagraph"/>
        <w:numPr>
          <w:ilvl w:val="0"/>
          <w:numId w:val="17"/>
        </w:numPr>
      </w:pPr>
      <w:r>
        <w:t xml:space="preserve">Merge your local </w:t>
      </w:r>
      <w:proofErr w:type="gramStart"/>
      <w:r>
        <w:t>master</w:t>
      </w:r>
      <w:proofErr w:type="gramEnd"/>
      <w:r>
        <w:t xml:space="preserve"> into your feature branch.  Pay close attention to the directionality here.</w:t>
      </w:r>
    </w:p>
    <w:p w:rsidR="00AE5AAD" w:rsidRDefault="00AE5AAD" w:rsidP="00AE5AAD">
      <w:pPr>
        <w:pStyle w:val="ListParagraph"/>
        <w:numPr>
          <w:ilvl w:val="1"/>
          <w:numId w:val="17"/>
        </w:numPr>
      </w:pPr>
      <w:r>
        <w:t>In SourceTree, you merge one branch into another by doing the following:</w:t>
      </w:r>
    </w:p>
    <w:p w:rsidR="00DE3408" w:rsidRDefault="00AE5AAD" w:rsidP="00AE5AAD">
      <w:pPr>
        <w:pStyle w:val="ListParagraph"/>
        <w:numPr>
          <w:ilvl w:val="2"/>
          <w:numId w:val="17"/>
        </w:numPr>
      </w:pPr>
      <w:r>
        <w:t>Switch to the branch</w:t>
      </w:r>
      <w:r w:rsidR="00DE3408">
        <w:t xml:space="preserve"> you want to merge INTO.</w:t>
      </w:r>
    </w:p>
    <w:p w:rsidR="00DE3408" w:rsidRDefault="00DE3408" w:rsidP="00AE5AAD">
      <w:pPr>
        <w:pStyle w:val="ListParagraph"/>
        <w:numPr>
          <w:ilvl w:val="2"/>
          <w:numId w:val="17"/>
        </w:numPr>
      </w:pPr>
      <w:r>
        <w:t>Right-Click on the branch to merge into your current branch.</w:t>
      </w:r>
    </w:p>
    <w:p w:rsidR="00DE3408" w:rsidRDefault="00DE3408" w:rsidP="00AE5AAD">
      <w:pPr>
        <w:pStyle w:val="ListParagraph"/>
        <w:numPr>
          <w:ilvl w:val="2"/>
          <w:numId w:val="17"/>
        </w:numPr>
      </w:pPr>
      <w:r>
        <w:t>Click on “Merge {branchname} into current branch” in the contextual menu that appears.  Click “OK”.</w:t>
      </w:r>
    </w:p>
    <w:p w:rsidR="00AE5AAD" w:rsidRDefault="00AE5AAD" w:rsidP="00DE3408">
      <w:pPr>
        <w:pStyle w:val="ListParagraph"/>
        <w:numPr>
          <w:ilvl w:val="1"/>
          <w:numId w:val="17"/>
        </w:numPr>
      </w:pPr>
      <w:r>
        <w:t xml:space="preserve"> </w:t>
      </w:r>
      <w:r w:rsidR="00DE3408">
        <w:t xml:space="preserve">If there are merge conflicts, resolve them.  Since you merged your local </w:t>
      </w:r>
      <w:proofErr w:type="gramStart"/>
      <w:r w:rsidR="00DE3408">
        <w:t>master</w:t>
      </w:r>
      <w:proofErr w:type="gramEnd"/>
      <w:r w:rsidR="00DE3408">
        <w:t xml:space="preserve"> into your feature branch, you will still be on your feature branch for resolving the conflicts.  Commit any resolutions to your feature branch, and fetch </w:t>
      </w:r>
      <w:proofErr w:type="gramStart"/>
      <w:r w:rsidR="00DE3408">
        <w:t>master</w:t>
      </w:r>
      <w:proofErr w:type="gramEnd"/>
      <w:r w:rsidR="00DE3408">
        <w:t xml:space="preserve"> again to make sure your local master is still in sync with the Golden Master.</w:t>
      </w:r>
    </w:p>
    <w:p w:rsidR="00DE3408" w:rsidRDefault="00DE3408" w:rsidP="00DE3408">
      <w:pPr>
        <w:pStyle w:val="ListParagraph"/>
        <w:numPr>
          <w:ilvl w:val="0"/>
          <w:numId w:val="17"/>
        </w:numPr>
      </w:pPr>
      <w:r>
        <w:t xml:space="preserve">Once your local </w:t>
      </w:r>
      <w:proofErr w:type="gramStart"/>
      <w:r>
        <w:t>master</w:t>
      </w:r>
      <w:proofErr w:type="gramEnd"/>
      <w:r>
        <w:t xml:space="preserve"> has been successfully merged into your feature branch, and all conflicts have been resolved and committed to that feature branch, you may merge your feature branch into your local master.</w:t>
      </w:r>
    </w:p>
    <w:p w:rsidR="00DE3408" w:rsidRDefault="00DE3408" w:rsidP="00DE3408">
      <w:pPr>
        <w:pStyle w:val="ListParagraph"/>
        <w:numPr>
          <w:ilvl w:val="1"/>
          <w:numId w:val="17"/>
        </w:numPr>
      </w:pPr>
      <w:r>
        <w:t xml:space="preserve">Switch to your local </w:t>
      </w:r>
      <w:proofErr w:type="gramStart"/>
      <w:r>
        <w:t>master</w:t>
      </w:r>
      <w:proofErr w:type="gramEnd"/>
      <w:r>
        <w:t xml:space="preserve"> branch by double clicking it in the branches list.</w:t>
      </w:r>
    </w:p>
    <w:p w:rsidR="00DE3408" w:rsidRDefault="00DE3408" w:rsidP="00DE3408">
      <w:pPr>
        <w:pStyle w:val="ListParagraph"/>
        <w:numPr>
          <w:ilvl w:val="1"/>
          <w:numId w:val="17"/>
        </w:numPr>
      </w:pPr>
      <w:r>
        <w:t xml:space="preserve">Right-Click on your feature branch and select </w:t>
      </w:r>
      <w:r>
        <w:t>“Merge {branchname} into current branch”</w:t>
      </w:r>
      <w:r>
        <w:t xml:space="preserve"> in the contextual menu that appears.  Click “OK”.  If you followed the steps up until now properly, there will not be any conflicts.</w:t>
      </w:r>
    </w:p>
    <w:p w:rsidR="00DE3408" w:rsidRDefault="00DE3408" w:rsidP="00DE3408">
      <w:pPr>
        <w:pStyle w:val="ListParagraph"/>
        <w:numPr>
          <w:ilvl w:val="0"/>
          <w:numId w:val="17"/>
        </w:numPr>
      </w:pPr>
      <w:r>
        <w:t xml:space="preserve">Now that you have merged your feature branch into your local </w:t>
      </w:r>
      <w:proofErr w:type="gramStart"/>
      <w:r>
        <w:t>master</w:t>
      </w:r>
      <w:proofErr w:type="gramEnd"/>
      <w:r>
        <w:t>, fetch once more to make sure your local master is still not behind Golden Master.</w:t>
      </w:r>
    </w:p>
    <w:p w:rsidR="00DE3408" w:rsidRDefault="00DE3408" w:rsidP="00DE3408">
      <w:pPr>
        <w:pStyle w:val="ListParagraph"/>
        <w:numPr>
          <w:ilvl w:val="1"/>
          <w:numId w:val="17"/>
        </w:numPr>
      </w:pPr>
      <w:r>
        <w:t xml:space="preserve">If there are unsynced commits to pull, pull </w:t>
      </w:r>
      <w:proofErr w:type="gramStart"/>
      <w:r>
        <w:t>them</w:t>
      </w:r>
      <w:proofErr w:type="gramEnd"/>
      <w:r>
        <w:t xml:space="preserve"> and resolve any conflicts.  Once you are done resolving any conflicts, fetch again to ensure you are still </w:t>
      </w:r>
      <w:proofErr w:type="gramStart"/>
      <w:r>
        <w:t>in sync</w:t>
      </w:r>
      <w:proofErr w:type="gramEnd"/>
      <w:r>
        <w:t>.</w:t>
      </w:r>
    </w:p>
    <w:p w:rsidR="00DE3408" w:rsidRPr="00AE5AAD" w:rsidRDefault="00DE3408" w:rsidP="00DE3408">
      <w:pPr>
        <w:pStyle w:val="ListParagraph"/>
        <w:numPr>
          <w:ilvl w:val="0"/>
          <w:numId w:val="17"/>
        </w:numPr>
      </w:pPr>
      <w:r>
        <w:t xml:space="preserve">Now, your local </w:t>
      </w:r>
      <w:proofErr w:type="gramStart"/>
      <w:r>
        <w:t>master</w:t>
      </w:r>
      <w:proofErr w:type="gramEnd"/>
      <w:r>
        <w:t xml:space="preserve"> should be ahead of the Golden Master, and not behind.  Push your commits to the Golden Master.</w:t>
      </w:r>
    </w:p>
    <w:p w:rsidR="00EA0483" w:rsidRDefault="00EA0483" w:rsidP="00EA0483">
      <w:pPr>
        <w:pStyle w:val="Heading4"/>
      </w:pPr>
      <w:bookmarkStart w:id="26" w:name="_…When_the_feature"/>
      <w:bookmarkEnd w:id="26"/>
      <w:r>
        <w:lastRenderedPageBreak/>
        <w:t>…When the feature branch has more than 5 commits</w:t>
      </w:r>
    </w:p>
    <w:p w:rsidR="00F9459D" w:rsidRDefault="00F9459D" w:rsidP="00F9459D">
      <w:pPr>
        <w:spacing w:after="0"/>
      </w:pPr>
      <w:r>
        <w:t>In this scenario, you will perform a ‘Soft Reset’ merge.  The steps for doing so are as follows:</w:t>
      </w:r>
    </w:p>
    <w:p w:rsidR="00F9459D" w:rsidRDefault="00F9459D" w:rsidP="00F9459D">
      <w:pPr>
        <w:pStyle w:val="ListParagraph"/>
        <w:numPr>
          <w:ilvl w:val="0"/>
          <w:numId w:val="18"/>
        </w:numPr>
      </w:pPr>
      <w:r>
        <w:t xml:space="preserve">Follow steps 1, 2, 3, and 4 from the </w:t>
      </w:r>
      <w:hyperlink w:anchor="_…When_the_feature_1" w:history="1">
        <w:r w:rsidRPr="00F9459D">
          <w:rPr>
            <w:rStyle w:val="Hyperlink"/>
            <w:color w:val="0070C0"/>
          </w:rPr>
          <w:t>…When the feature branch has 5 or fewer commits AND is not a ‘small feature’</w:t>
        </w:r>
      </w:hyperlink>
      <w:r>
        <w:t xml:space="preserve"> section of this document.</w:t>
      </w:r>
    </w:p>
    <w:p w:rsidR="00F9459D" w:rsidRDefault="00F9459D" w:rsidP="00F9459D">
      <w:pPr>
        <w:pStyle w:val="ListParagraph"/>
        <w:numPr>
          <w:ilvl w:val="0"/>
          <w:numId w:val="18"/>
        </w:numPr>
      </w:pPr>
      <w:r>
        <w:t xml:space="preserve">Before pushing your local </w:t>
      </w:r>
      <w:proofErr w:type="gramStart"/>
      <w:r>
        <w:t>master</w:t>
      </w:r>
      <w:proofErr w:type="gramEnd"/>
      <w:r>
        <w:t xml:space="preserve"> to the Golden Master, you will perform a soft reset.</w:t>
      </w:r>
    </w:p>
    <w:p w:rsidR="00F9459D" w:rsidRDefault="00F9459D" w:rsidP="00F9459D">
      <w:pPr>
        <w:pStyle w:val="ListParagraph"/>
        <w:numPr>
          <w:ilvl w:val="1"/>
          <w:numId w:val="18"/>
        </w:numPr>
      </w:pPr>
      <w:r>
        <w:t xml:space="preserve">Right-Click on the commit in the Log / History that is immediately prior to your feature branch merge.  It will be the commit that was the local </w:t>
      </w:r>
      <w:proofErr w:type="gramStart"/>
      <w:r>
        <w:t>master</w:t>
      </w:r>
      <w:proofErr w:type="gramEnd"/>
      <w:r>
        <w:t xml:space="preserve"> head before you merged your feature branch into your local master.</w:t>
      </w:r>
    </w:p>
    <w:p w:rsidR="00F9459D" w:rsidRDefault="00F9459D" w:rsidP="00F9459D">
      <w:pPr>
        <w:pStyle w:val="ListParagraph"/>
        <w:numPr>
          <w:ilvl w:val="1"/>
          <w:numId w:val="18"/>
        </w:numPr>
      </w:pPr>
      <w:r>
        <w:t>Click on “Reset current branch to this commit” in the contextual menu.</w:t>
      </w:r>
    </w:p>
    <w:p w:rsidR="00F9459D" w:rsidRDefault="00F9459D" w:rsidP="00F9459D">
      <w:pPr>
        <w:pStyle w:val="ListParagraph"/>
        <w:numPr>
          <w:ilvl w:val="1"/>
          <w:numId w:val="18"/>
        </w:numPr>
      </w:pPr>
      <w:r>
        <w:rPr>
          <w:b/>
        </w:rPr>
        <w:t xml:space="preserve">Make sure the using mode is set </w:t>
      </w:r>
      <w:proofErr w:type="gramStart"/>
      <w:r>
        <w:rPr>
          <w:b/>
        </w:rPr>
        <w:t>to</w:t>
      </w:r>
      <w:proofErr w:type="gramEnd"/>
      <w:r>
        <w:rPr>
          <w:b/>
        </w:rPr>
        <w:t xml:space="preserve"> Soft.</w:t>
      </w:r>
      <w:r w:rsidRPr="00F9459D">
        <w:rPr>
          <w:noProof/>
          <w:lang w:eastAsia="en-US"/>
        </w:rPr>
        <w:t xml:space="preserve"> </w:t>
      </w:r>
      <w:r>
        <w:rPr>
          <w:noProof/>
          <w:lang w:eastAsia="en-US"/>
        </w:rPr>
        <w:drawing>
          <wp:inline distT="0" distB="0" distL="0" distR="0" wp14:anchorId="1FC3114D" wp14:editId="197B85E0">
            <wp:extent cx="3686175" cy="3619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86175" cy="361950"/>
                    </a:xfrm>
                    <a:prstGeom prst="rect">
                      <a:avLst/>
                    </a:prstGeom>
                  </pic:spPr>
                </pic:pic>
              </a:graphicData>
            </a:graphic>
          </wp:inline>
        </w:drawing>
      </w:r>
    </w:p>
    <w:p w:rsidR="00F9459D" w:rsidRDefault="00F9459D" w:rsidP="00F9459D">
      <w:pPr>
        <w:pStyle w:val="ListParagraph"/>
        <w:numPr>
          <w:ilvl w:val="1"/>
          <w:numId w:val="18"/>
        </w:numPr>
      </w:pPr>
      <w:r>
        <w:t>Click “OK”.</w:t>
      </w:r>
    </w:p>
    <w:p w:rsidR="00F9459D" w:rsidRDefault="00F9459D" w:rsidP="00F9459D">
      <w:pPr>
        <w:pStyle w:val="ListParagraph"/>
        <w:numPr>
          <w:ilvl w:val="0"/>
          <w:numId w:val="18"/>
        </w:numPr>
      </w:pPr>
      <w:r>
        <w:t xml:space="preserve">Your feature branch in its entirety will be a singular blob of uncommitted changes on top of your local </w:t>
      </w:r>
      <w:proofErr w:type="gramStart"/>
      <w:r>
        <w:t>master</w:t>
      </w:r>
      <w:proofErr w:type="gramEnd"/>
      <w:r>
        <w:t xml:space="preserve"> with no linkages to your feature branch.  Commit those changes with a commit message matching the form “Delive</w:t>
      </w:r>
      <w:bookmarkStart w:id="27" w:name="_GoBack"/>
      <w:bookmarkEnd w:id="27"/>
      <w:r>
        <w:t>ring changes from {branchname}”.</w:t>
      </w:r>
    </w:p>
    <w:p w:rsidR="00F9459D" w:rsidRDefault="00F9459D" w:rsidP="00F9459D">
      <w:pPr>
        <w:pStyle w:val="ListParagraph"/>
        <w:numPr>
          <w:ilvl w:val="0"/>
          <w:numId w:val="18"/>
        </w:numPr>
      </w:pPr>
      <w:r>
        <w:t xml:space="preserve">Perform a fetch to ensure your local </w:t>
      </w:r>
      <w:proofErr w:type="gramStart"/>
      <w:r>
        <w:t>master</w:t>
      </w:r>
      <w:proofErr w:type="gramEnd"/>
      <w:r>
        <w:t xml:space="preserve"> is not behind the Golden Master.</w:t>
      </w:r>
    </w:p>
    <w:p w:rsidR="00F9459D" w:rsidRDefault="00F9459D" w:rsidP="00F9459D">
      <w:pPr>
        <w:pStyle w:val="ListParagraph"/>
        <w:numPr>
          <w:ilvl w:val="1"/>
          <w:numId w:val="18"/>
        </w:numPr>
      </w:pPr>
      <w:r>
        <w:t xml:space="preserve">If there are unsynced commits to pull, pull </w:t>
      </w:r>
      <w:proofErr w:type="gramStart"/>
      <w:r>
        <w:t>them</w:t>
      </w:r>
      <w:proofErr w:type="gramEnd"/>
      <w:r>
        <w:t xml:space="preserve"> and resolve any conflicts.  Once you are done resolving any conflicts, fetch again to ensure you are still </w:t>
      </w:r>
      <w:proofErr w:type="gramStart"/>
      <w:r>
        <w:t>in</w:t>
      </w:r>
      <w:r w:rsidR="005B74F8">
        <w:t xml:space="preserve"> </w:t>
      </w:r>
      <w:r>
        <w:t>sync</w:t>
      </w:r>
      <w:proofErr w:type="gramEnd"/>
      <w:r>
        <w:t>.</w:t>
      </w:r>
    </w:p>
    <w:p w:rsidR="00F9459D" w:rsidRPr="00F9459D" w:rsidRDefault="00F9459D" w:rsidP="00F9459D">
      <w:pPr>
        <w:pStyle w:val="ListParagraph"/>
        <w:numPr>
          <w:ilvl w:val="0"/>
          <w:numId w:val="18"/>
        </w:numPr>
      </w:pPr>
      <w:r>
        <w:t xml:space="preserve">Now, your local </w:t>
      </w:r>
      <w:proofErr w:type="gramStart"/>
      <w:r>
        <w:t>master</w:t>
      </w:r>
      <w:proofErr w:type="gramEnd"/>
      <w:r>
        <w:t xml:space="preserve"> should be ahead of the Golden Master, and not behind.  Push your commits to the Golden Master.</w:t>
      </w:r>
      <w:r w:rsidR="005B74F8" w:rsidRPr="00F9459D">
        <w:t xml:space="preserve"> </w:t>
      </w:r>
    </w:p>
    <w:p w:rsidR="00EA0483" w:rsidRDefault="00EA0483" w:rsidP="00EA0483">
      <w:pPr>
        <w:pStyle w:val="Heading3"/>
      </w:pPr>
      <w:r>
        <w:t>… To Any Branch Other than the Master Branches</w:t>
      </w:r>
    </w:p>
    <w:p w:rsidR="005B74F8" w:rsidRPr="005B74F8" w:rsidRDefault="005B74F8" w:rsidP="005B74F8">
      <w:r>
        <w:t>This situation does not matter.  Merge however you like.</w:t>
      </w:r>
    </w:p>
    <w:p w:rsidR="00EA0483" w:rsidRDefault="00EA0483" w:rsidP="00EA0483">
      <w:pPr>
        <w:pStyle w:val="Heading2"/>
      </w:pPr>
      <w:bookmarkStart w:id="28" w:name="_Toc457479480"/>
      <w:bookmarkEnd w:id="23"/>
      <w:r>
        <w:t>Feature Collaboration</w:t>
      </w:r>
      <w:bookmarkEnd w:id="28"/>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A3C1C" w:rsidTr="00D85A8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A3C1C" w:rsidRDefault="003A3C1C" w:rsidP="00D85A86">
            <w:pPr>
              <w:pStyle w:val="NoSpacing"/>
              <w:spacing w:before="40"/>
            </w:pPr>
            <w:r>
              <w:rPr>
                <w:noProof/>
                <w:lang w:eastAsia="en-US"/>
              </w:rPr>
              <mc:AlternateContent>
                <mc:Choice Requires="wpg">
                  <w:drawing>
                    <wp:inline distT="0" distB="0" distL="0" distR="0" wp14:anchorId="32CBA01E" wp14:editId="48CA6C26">
                      <wp:extent cx="228600" cy="228600"/>
                      <wp:effectExtent l="38100" t="38100" r="0" b="3810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2C04D6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">
                      <v:oval id="Oval 3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A3C1C" w:rsidRDefault="003A3C1C" w:rsidP="00D85A86">
            <w:pPr>
              <w:pStyle w:val="TipText"/>
              <w:cnfStyle w:val="000000000000" w:firstRow="0" w:lastRow="0" w:firstColumn="0" w:lastColumn="0" w:oddVBand="0" w:evenVBand="0" w:oddHBand="0" w:evenHBand="0" w:firstRowFirstColumn="0" w:firstRowLastColumn="0" w:lastRowFirstColumn="0" w:lastRowLastColumn="0"/>
            </w:pPr>
            <w:r>
              <w:t xml:space="preserve">When you are co-developing a feature with </w:t>
            </w:r>
            <w:proofErr w:type="gramStart"/>
            <w:r>
              <w:t>a  co</w:t>
            </w:r>
            <w:proofErr w:type="gramEnd"/>
            <w:r>
              <w:t>-worker, follow the following branching format to make both of your lives easier.  3 branches will be made using the form shown in the image below.</w:t>
            </w:r>
          </w:p>
        </w:tc>
      </w:tr>
    </w:tbl>
    <w:p w:rsidR="003A3C1C" w:rsidRDefault="00E75495">
      <w:pPr>
        <w:rPr>
          <w:rFonts w:ascii="Arial Narrow" w:hAnsi="Arial Narrow"/>
          <w:b/>
          <w:bCs/>
          <w:i/>
          <w:iCs/>
          <w:sz w:val="24"/>
          <w:szCs w:val="24"/>
        </w:rPr>
      </w:pPr>
      <w:r>
        <w:br/>
      </w:r>
      <w:r>
        <w:br/>
      </w:r>
      <w:r w:rsidR="00095F0D">
        <w:rPr>
          <w:noProof/>
          <w:lang w:eastAsia="en-US"/>
        </w:rPr>
        <mc:AlternateContent>
          <mc:Choice Requires="wps">
            <w:drawing>
              <wp:anchor distT="0" distB="0" distL="114300" distR="114300" simplePos="0" relativeHeight="251682816" behindDoc="0" locked="0" layoutInCell="1" allowOverlap="1" wp14:anchorId="18A3D210" wp14:editId="5FBE64A3">
                <wp:simplePos x="0" y="0"/>
                <wp:positionH relativeFrom="column">
                  <wp:posOffset>257175</wp:posOffset>
                </wp:positionH>
                <wp:positionV relativeFrom="paragraph">
                  <wp:posOffset>893445</wp:posOffset>
                </wp:positionV>
                <wp:extent cx="1485900" cy="409575"/>
                <wp:effectExtent l="0" t="76200" r="323850" b="28575"/>
                <wp:wrapNone/>
                <wp:docPr id="251" name="Speech Bubble: Rectangle 251"/>
                <wp:cNvGraphicFramePr/>
                <a:graphic xmlns:a="http://schemas.openxmlformats.org/drawingml/2006/main">
                  <a:graphicData uri="http://schemas.microsoft.com/office/word/2010/wordprocessingShape">
                    <wps:wsp>
                      <wps:cNvSpPr/>
                      <wps:spPr>
                        <a:xfrm>
                          <a:off x="0" y="0"/>
                          <a:ext cx="1485900" cy="409575"/>
                        </a:xfrm>
                        <a:prstGeom prst="wedgeRectCallout">
                          <a:avLst>
                            <a:gd name="adj1" fmla="val 67994"/>
                            <a:gd name="adj2" fmla="val -61701"/>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95F0D" w:rsidRDefault="00095F0D" w:rsidP="00095F0D">
                            <w:pPr>
                              <w:jc w:val="center"/>
                            </w:pPr>
                            <w:r>
                              <w:t xml:space="preserve">Your </w:t>
                            </w:r>
                            <w:r>
                              <w:t>Coworker’s</w:t>
                            </w:r>
                            <w:r>
                              <w:t xml:space="preserve"> Feature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A3D21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51" o:spid="_x0000_s1029" type="#_x0000_t61" style="position:absolute;margin-left:20.25pt;margin-top:70.35pt;width:117pt;height:3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" adj="25487,-2527" fillcolor="#8dbb70 [3205]" strokecolor="#446430 [1605]" strokeweight="1pt">
                <v:textbox>
                  <w:txbxContent>
                    <w:p w:rsidR="00095F0D" w:rsidRDefault="00095F0D" w:rsidP="00095F0D">
                      <w:pPr>
                        <w:jc w:val="center"/>
                      </w:pPr>
                      <w:r>
                        <w:t xml:space="preserve">Your </w:t>
                      </w:r>
                      <w:r>
                        <w:t>Coworker’s</w:t>
                      </w:r>
                      <w:r>
                        <w:t xml:space="preserve"> Feature Branch</w:t>
                      </w:r>
                    </w:p>
                  </w:txbxContent>
                </v:textbox>
              </v:shape>
            </w:pict>
          </mc:Fallback>
        </mc:AlternateContent>
      </w:r>
      <w:r w:rsidR="00095F0D">
        <w:rPr>
          <w:noProof/>
          <w:lang w:eastAsia="en-US"/>
        </w:rPr>
        <mc:AlternateContent>
          <mc:Choice Requires="wps">
            <w:drawing>
              <wp:anchor distT="0" distB="0" distL="114300" distR="114300" simplePos="0" relativeHeight="251680768" behindDoc="0" locked="0" layoutInCell="1" allowOverlap="1" wp14:anchorId="26279D3B" wp14:editId="58C79602">
                <wp:simplePos x="0" y="0"/>
                <wp:positionH relativeFrom="column">
                  <wp:posOffset>4162425</wp:posOffset>
                </wp:positionH>
                <wp:positionV relativeFrom="paragraph">
                  <wp:posOffset>883919</wp:posOffset>
                </wp:positionV>
                <wp:extent cx="1485900" cy="409575"/>
                <wp:effectExtent l="304800" t="76200" r="19050" b="28575"/>
                <wp:wrapNone/>
                <wp:docPr id="250" name="Speech Bubble: Rectangle 250"/>
                <wp:cNvGraphicFramePr/>
                <a:graphic xmlns:a="http://schemas.openxmlformats.org/drawingml/2006/main">
                  <a:graphicData uri="http://schemas.microsoft.com/office/word/2010/wordprocessingShape">
                    <wps:wsp>
                      <wps:cNvSpPr/>
                      <wps:spPr>
                        <a:xfrm>
                          <a:off x="0" y="0"/>
                          <a:ext cx="1485900" cy="409575"/>
                        </a:xfrm>
                        <a:prstGeom prst="wedgeRectCallout">
                          <a:avLst>
                            <a:gd name="adj1" fmla="val -67262"/>
                            <a:gd name="adj2" fmla="val -59375"/>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95F0D" w:rsidRDefault="00095F0D" w:rsidP="00095F0D">
                            <w:pPr>
                              <w:jc w:val="center"/>
                            </w:pPr>
                            <w:r>
                              <w:t>Your personal Feature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9D3B" id="Speech Bubble: Rectangle 250" o:spid="_x0000_s1030" type="#_x0000_t61" style="position:absolute;margin-left:327.75pt;margin-top:69.6pt;width:117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" adj="-3729,-2025" fillcolor="#8dbb70 [3205]" strokecolor="#446430 [1605]" strokeweight="1pt">
                <v:textbox>
                  <w:txbxContent>
                    <w:p w:rsidR="00095F0D" w:rsidRDefault="00095F0D" w:rsidP="00095F0D">
                      <w:pPr>
                        <w:jc w:val="center"/>
                      </w:pPr>
                      <w:r>
                        <w:t>Your personal Feature Branch</w:t>
                      </w:r>
                    </w:p>
                  </w:txbxContent>
                </v:textbox>
              </v:shape>
            </w:pict>
          </mc:Fallback>
        </mc:AlternateContent>
      </w:r>
      <w:r w:rsidR="00095F0D">
        <w:rPr>
          <w:noProof/>
          <w:lang w:eastAsia="en-US"/>
        </w:rPr>
        <mc:AlternateContent>
          <mc:Choice Requires="wps">
            <w:drawing>
              <wp:anchor distT="0" distB="0" distL="114300" distR="114300" simplePos="0" relativeHeight="251678720" behindDoc="0" locked="0" layoutInCell="1" allowOverlap="1" wp14:anchorId="7BD29FB1" wp14:editId="5A4548C1">
                <wp:simplePos x="0" y="0"/>
                <wp:positionH relativeFrom="column">
                  <wp:posOffset>3267075</wp:posOffset>
                </wp:positionH>
                <wp:positionV relativeFrom="paragraph">
                  <wp:posOffset>1579245</wp:posOffset>
                </wp:positionV>
                <wp:extent cx="1171575" cy="428625"/>
                <wp:effectExtent l="247650" t="76200" r="28575" b="28575"/>
                <wp:wrapNone/>
                <wp:docPr id="248" name="Speech Bubble: Rectangle 248"/>
                <wp:cNvGraphicFramePr/>
                <a:graphic xmlns:a="http://schemas.openxmlformats.org/drawingml/2006/main">
                  <a:graphicData uri="http://schemas.microsoft.com/office/word/2010/wordprocessingShape">
                    <wps:wsp>
                      <wps:cNvSpPr/>
                      <wps:spPr>
                        <a:xfrm>
                          <a:off x="0" y="0"/>
                          <a:ext cx="1171575" cy="428625"/>
                        </a:xfrm>
                        <a:prstGeom prst="wedgeRectCallout">
                          <a:avLst>
                            <a:gd name="adj1" fmla="val -67262"/>
                            <a:gd name="adj2" fmla="val -59375"/>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95F0D" w:rsidRDefault="00095F0D" w:rsidP="00095F0D">
                            <w:pPr>
                              <w:jc w:val="center"/>
                            </w:pPr>
                            <w:r>
                              <w:t>Shared Feature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29FB1" id="Speech Bubble: Rectangle 248" o:spid="_x0000_s1031" type="#_x0000_t61" style="position:absolute;margin-left:257.25pt;margin-top:124.35pt;width:92.25pt;height:3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" adj="-3729,-2025" fillcolor="#8dbb70 [3205]" strokecolor="#446430 [1605]" strokeweight="1pt">
                <v:textbox>
                  <w:txbxContent>
                    <w:p w:rsidR="00095F0D" w:rsidRDefault="00095F0D" w:rsidP="00095F0D">
                      <w:pPr>
                        <w:jc w:val="center"/>
                      </w:pPr>
                      <w:r>
                        <w:t>Shared Feature Branch</w:t>
                      </w:r>
                    </w:p>
                  </w:txbxContent>
                </v:textbox>
              </v:shape>
            </w:pict>
          </mc:Fallback>
        </mc:AlternateContent>
      </w:r>
      <w:r w:rsidR="00095F0D">
        <w:rPr>
          <w:noProof/>
          <w:lang w:eastAsia="en-US"/>
        </w:rPr>
        <mc:AlternateContent>
          <mc:Choice Requires="wps">
            <w:drawing>
              <wp:anchor distT="0" distB="0" distL="114300" distR="114300" simplePos="0" relativeHeight="251676672" behindDoc="0" locked="0" layoutInCell="1" allowOverlap="1" wp14:anchorId="2F04ECE8" wp14:editId="6B013D1F">
                <wp:simplePos x="0" y="0"/>
                <wp:positionH relativeFrom="column">
                  <wp:posOffset>2971800</wp:posOffset>
                </wp:positionH>
                <wp:positionV relativeFrom="paragraph">
                  <wp:posOffset>569595</wp:posOffset>
                </wp:positionV>
                <wp:extent cx="0" cy="666750"/>
                <wp:effectExtent l="0" t="0" r="19050" b="19050"/>
                <wp:wrapNone/>
                <wp:docPr id="247" name="Straight Connector 247"/>
                <wp:cNvGraphicFramePr/>
                <a:graphic xmlns:a="http://schemas.openxmlformats.org/drawingml/2006/main">
                  <a:graphicData uri="http://schemas.microsoft.com/office/word/2010/wordprocessingShape">
                    <wps:wsp>
                      <wps:cNvCnPr/>
                      <wps:spPr>
                        <a:xfrm flipH="1" flipV="1">
                          <a:off x="0" y="0"/>
                          <a:ext cx="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5CFCB" id="Straight Connector 247"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44.85pt" to="234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" strokecolor="#59a3da [3204]" strokeweight=".5pt">
                <v:stroke joinstyle="miter"/>
              </v:line>
            </w:pict>
          </mc:Fallback>
        </mc:AlternateContent>
      </w:r>
      <w:r w:rsidR="00095F0D">
        <w:rPr>
          <w:noProof/>
          <w:lang w:eastAsia="en-US"/>
        </w:rPr>
        <mc:AlternateContent>
          <mc:Choice Requires="wps">
            <w:drawing>
              <wp:anchor distT="0" distB="0" distL="114300" distR="114300" simplePos="0" relativeHeight="251674624" behindDoc="0" locked="0" layoutInCell="1" allowOverlap="1" wp14:anchorId="2992BAFC" wp14:editId="7D1C1E99">
                <wp:simplePos x="0" y="0"/>
                <wp:positionH relativeFrom="column">
                  <wp:posOffset>1885950</wp:posOffset>
                </wp:positionH>
                <wp:positionV relativeFrom="paragraph">
                  <wp:posOffset>2179320</wp:posOffset>
                </wp:positionV>
                <wp:extent cx="1066800" cy="304800"/>
                <wp:effectExtent l="228600" t="57150" r="19050" b="19050"/>
                <wp:wrapNone/>
                <wp:docPr id="245" name="Speech Bubble: Rectangle 245"/>
                <wp:cNvGraphicFramePr/>
                <a:graphic xmlns:a="http://schemas.openxmlformats.org/drawingml/2006/main">
                  <a:graphicData uri="http://schemas.microsoft.com/office/word/2010/wordprocessingShape">
                    <wps:wsp>
                      <wps:cNvSpPr/>
                      <wps:spPr>
                        <a:xfrm>
                          <a:off x="0" y="0"/>
                          <a:ext cx="1066800" cy="304800"/>
                        </a:xfrm>
                        <a:prstGeom prst="wedgeRectCallout">
                          <a:avLst>
                            <a:gd name="adj1" fmla="val -67262"/>
                            <a:gd name="adj2" fmla="val -59375"/>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95F0D" w:rsidRDefault="00095F0D" w:rsidP="00095F0D">
                            <w:pPr>
                              <w:jc w:val="center"/>
                            </w:pPr>
                            <w:proofErr w:type="gramStart"/>
                            <w:r>
                              <w:t>Master</w:t>
                            </w:r>
                            <w:proofErr w:type="gramEnd"/>
                            <w:r>
                              <w:t xml:space="preserv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92BAFC" id="Speech Bubble: Rectangle 245" o:spid="_x0000_s1032" type="#_x0000_t61" style="position:absolute;margin-left:148.5pt;margin-top:171.6pt;width:84pt;height:2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" adj="-3729,-2025" fillcolor="#8dbb70 [3205]" strokecolor="#446430 [1605]" strokeweight="1pt">
                <v:textbox>
                  <w:txbxContent>
                    <w:p w:rsidR="00095F0D" w:rsidRDefault="00095F0D" w:rsidP="00095F0D">
                      <w:pPr>
                        <w:jc w:val="center"/>
                      </w:pPr>
                      <w:proofErr w:type="gramStart"/>
                      <w:r>
                        <w:t>Master</w:t>
                      </w:r>
                      <w:proofErr w:type="gramEnd"/>
                      <w:r>
                        <w:t xml:space="preserve"> Branch</w:t>
                      </w:r>
                    </w:p>
                  </w:txbxContent>
                </v:textbox>
              </v:shape>
            </w:pict>
          </mc:Fallback>
        </mc:AlternateContent>
      </w:r>
      <w:r w:rsidR="003A3C1C">
        <w:rPr>
          <w:noProof/>
          <w:lang w:eastAsia="en-US"/>
        </w:rPr>
        <mc:AlternateContent>
          <mc:Choice Requires="wps">
            <w:drawing>
              <wp:anchor distT="0" distB="0" distL="114300" distR="114300" simplePos="0" relativeHeight="251673600" behindDoc="0" locked="0" layoutInCell="1" allowOverlap="1" wp14:anchorId="3ACED79B" wp14:editId="2C32313F">
                <wp:simplePos x="0" y="0"/>
                <wp:positionH relativeFrom="column">
                  <wp:posOffset>3857625</wp:posOffset>
                </wp:positionH>
                <wp:positionV relativeFrom="paragraph">
                  <wp:posOffset>45720</wp:posOffset>
                </wp:positionV>
                <wp:extent cx="0" cy="666750"/>
                <wp:effectExtent l="0" t="0" r="19050" b="19050"/>
                <wp:wrapNone/>
                <wp:docPr id="244" name="Straight Connector 244"/>
                <wp:cNvGraphicFramePr/>
                <a:graphic xmlns:a="http://schemas.openxmlformats.org/drawingml/2006/main">
                  <a:graphicData uri="http://schemas.microsoft.com/office/word/2010/wordprocessingShape">
                    <wps:wsp>
                      <wps:cNvCnPr/>
                      <wps:spPr>
                        <a:xfrm flipH="1" flipV="1">
                          <a:off x="0" y="0"/>
                          <a:ext cx="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1D33E" id="Straight Connector 244"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3.6pt" to="303.7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" strokecolor="#59a3da [3204]" strokeweight=".5pt">
                <v:stroke joinstyle="miter"/>
              </v:line>
            </w:pict>
          </mc:Fallback>
        </mc:AlternateContent>
      </w:r>
      <w:r w:rsidR="003A3C1C">
        <w:rPr>
          <w:noProof/>
          <w:lang w:eastAsia="en-US"/>
        </w:rPr>
        <mc:AlternateContent>
          <mc:Choice Requires="wps">
            <w:drawing>
              <wp:anchor distT="0" distB="0" distL="114300" distR="114300" simplePos="0" relativeHeight="251671552" behindDoc="0" locked="0" layoutInCell="1" allowOverlap="1" wp14:anchorId="1C9812DC" wp14:editId="111834A7">
                <wp:simplePos x="0" y="0"/>
                <wp:positionH relativeFrom="column">
                  <wp:posOffset>2076450</wp:posOffset>
                </wp:positionH>
                <wp:positionV relativeFrom="paragraph">
                  <wp:posOffset>45719</wp:posOffset>
                </wp:positionV>
                <wp:extent cx="0" cy="666750"/>
                <wp:effectExtent l="0" t="0" r="19050" b="19050"/>
                <wp:wrapNone/>
                <wp:docPr id="243" name="Straight Connector 243"/>
                <wp:cNvGraphicFramePr/>
                <a:graphic xmlns:a="http://schemas.openxmlformats.org/drawingml/2006/main">
                  <a:graphicData uri="http://schemas.microsoft.com/office/word/2010/wordprocessingShape">
                    <wps:wsp>
                      <wps:cNvCnPr/>
                      <wps:spPr>
                        <a:xfrm flipH="1" flipV="1">
                          <a:off x="0" y="0"/>
                          <a:ext cx="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D37A8" id="Straight Connector 243"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3.6pt" to="163.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" strokecolor="#59a3da [3204]" strokeweight=".5pt">
                <v:stroke joinstyle="miter"/>
              </v:line>
            </w:pict>
          </mc:Fallback>
        </mc:AlternateContent>
      </w:r>
      <w:r w:rsidR="003A3C1C">
        <w:rPr>
          <w:noProof/>
          <w:lang w:eastAsia="en-US"/>
        </w:rPr>
        <mc:AlternateContent>
          <mc:Choice Requires="wps">
            <w:drawing>
              <wp:anchor distT="0" distB="0" distL="114300" distR="114300" simplePos="0" relativeHeight="251670528" behindDoc="0" locked="0" layoutInCell="1" allowOverlap="1" wp14:anchorId="68A89D05" wp14:editId="279CA50E">
                <wp:simplePos x="0" y="0"/>
                <wp:positionH relativeFrom="column">
                  <wp:posOffset>1504950</wp:posOffset>
                </wp:positionH>
                <wp:positionV relativeFrom="paragraph">
                  <wp:posOffset>1531620</wp:posOffset>
                </wp:positionV>
                <wp:extent cx="19050" cy="971550"/>
                <wp:effectExtent l="0" t="0" r="19050" b="19050"/>
                <wp:wrapNone/>
                <wp:docPr id="242" name="Straight Connector 242"/>
                <wp:cNvGraphicFramePr/>
                <a:graphic xmlns:a="http://schemas.openxmlformats.org/drawingml/2006/main">
                  <a:graphicData uri="http://schemas.microsoft.com/office/word/2010/wordprocessingShape">
                    <wps:wsp>
                      <wps:cNvCnPr/>
                      <wps:spPr>
                        <a:xfrm flipH="1" flipV="1">
                          <a:off x="0" y="0"/>
                          <a:ext cx="1905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76260" id="Straight Connector 242"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118.5pt,120.6pt" to="120pt,1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" strokecolor="#59a3da [3204]" strokeweight=".5pt">
                <v:stroke joinstyle="miter"/>
              </v:line>
            </w:pict>
          </mc:Fallback>
        </mc:AlternateContent>
      </w:r>
      <w:r w:rsidR="003A3C1C">
        <w:rPr>
          <w:noProof/>
          <w:lang w:eastAsia="en-US"/>
        </w:rPr>
        <mc:AlternateContent>
          <mc:Choice Requires="wps">
            <w:drawing>
              <wp:anchor distT="0" distB="0" distL="114300" distR="114300" simplePos="0" relativeHeight="251669504" behindDoc="0" locked="0" layoutInCell="1" allowOverlap="1" wp14:anchorId="3F74D491" wp14:editId="000B8749">
                <wp:simplePos x="0" y="0"/>
                <wp:positionH relativeFrom="column">
                  <wp:posOffset>3028950</wp:posOffset>
                </wp:positionH>
                <wp:positionV relativeFrom="paragraph">
                  <wp:posOffset>779144</wp:posOffset>
                </wp:positionV>
                <wp:extent cx="733425" cy="581025"/>
                <wp:effectExtent l="0" t="0" r="28575" b="28575"/>
                <wp:wrapNone/>
                <wp:docPr id="241" name="Straight Connector 241"/>
                <wp:cNvGraphicFramePr/>
                <a:graphic xmlns:a="http://schemas.openxmlformats.org/drawingml/2006/main">
                  <a:graphicData uri="http://schemas.microsoft.com/office/word/2010/wordprocessingShape">
                    <wps:wsp>
                      <wps:cNvCnPr/>
                      <wps:spPr>
                        <a:xfrm flipV="1">
                          <a:off x="0" y="0"/>
                          <a:ext cx="7334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5FDA6" id="Straight Connector 24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61.35pt" to="296.25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" strokecolor="#59a3da [3204]" strokeweight=".5pt">
                <v:stroke joinstyle="miter"/>
              </v:line>
            </w:pict>
          </mc:Fallback>
        </mc:AlternateContent>
      </w:r>
      <w:r w:rsidR="003A3C1C">
        <w:rPr>
          <w:noProof/>
          <w:lang w:eastAsia="en-US"/>
        </w:rPr>
        <mc:AlternateContent>
          <mc:Choice Requires="wps">
            <w:drawing>
              <wp:anchor distT="0" distB="0" distL="114300" distR="114300" simplePos="0" relativeHeight="251668480" behindDoc="0" locked="0" layoutInCell="1" allowOverlap="1" wp14:anchorId="5551AF5E" wp14:editId="39C19DAA">
                <wp:simplePos x="0" y="0"/>
                <wp:positionH relativeFrom="column">
                  <wp:posOffset>2209800</wp:posOffset>
                </wp:positionH>
                <wp:positionV relativeFrom="paragraph">
                  <wp:posOffset>807720</wp:posOffset>
                </wp:positionV>
                <wp:extent cx="666750" cy="504825"/>
                <wp:effectExtent l="0" t="0" r="19050" b="28575"/>
                <wp:wrapNone/>
                <wp:docPr id="240" name="Straight Connector 240"/>
                <wp:cNvGraphicFramePr/>
                <a:graphic xmlns:a="http://schemas.openxmlformats.org/drawingml/2006/main">
                  <a:graphicData uri="http://schemas.microsoft.com/office/word/2010/wordprocessingShape">
                    <wps:wsp>
                      <wps:cNvCnPr/>
                      <wps:spPr>
                        <a:xfrm flipH="1" flipV="1">
                          <a:off x="0" y="0"/>
                          <a:ext cx="6667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8BBF53" id="Straight Connector 240"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174pt,63.6pt" to="226.5pt,1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" strokecolor="#59a3da [3204]" strokeweight=".5pt">
                <v:stroke joinstyle="miter"/>
              </v:line>
            </w:pict>
          </mc:Fallback>
        </mc:AlternateContent>
      </w:r>
      <w:r w:rsidR="003A3C1C">
        <w:rPr>
          <w:noProof/>
          <w:lang w:eastAsia="en-US"/>
        </w:rPr>
        <mc:AlternateContent>
          <mc:Choice Requires="wps">
            <w:drawing>
              <wp:anchor distT="0" distB="0" distL="114300" distR="114300" simplePos="0" relativeHeight="251667456" behindDoc="0" locked="0" layoutInCell="1" allowOverlap="1" wp14:anchorId="53CA552E" wp14:editId="1432980F">
                <wp:simplePos x="0" y="0"/>
                <wp:positionH relativeFrom="column">
                  <wp:posOffset>1666874</wp:posOffset>
                </wp:positionH>
                <wp:positionV relativeFrom="paragraph">
                  <wp:posOffset>1512570</wp:posOffset>
                </wp:positionV>
                <wp:extent cx="1228725" cy="495300"/>
                <wp:effectExtent l="0" t="0" r="28575" b="19050"/>
                <wp:wrapNone/>
                <wp:docPr id="239" name="Straight Connector 239"/>
                <wp:cNvGraphicFramePr/>
                <a:graphic xmlns:a="http://schemas.openxmlformats.org/drawingml/2006/main">
                  <a:graphicData uri="http://schemas.microsoft.com/office/word/2010/wordprocessingShape">
                    <wps:wsp>
                      <wps:cNvCnPr/>
                      <wps:spPr>
                        <a:xfrm flipV="1">
                          <a:off x="0" y="0"/>
                          <a:ext cx="12287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FE0A1" id="Straight Connector 23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31.25pt,119.1pt" to="228pt,1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" strokecolor="#59a3da [3204]" strokeweight=".5pt">
                <v:stroke joinstyle="miter"/>
              </v:line>
            </w:pict>
          </mc:Fallback>
        </mc:AlternateContent>
      </w:r>
      <w:r w:rsidR="003A3C1C">
        <w:rPr>
          <w:noProof/>
          <w:lang w:eastAsia="en-US"/>
        </w:rPr>
        <mc:AlternateContent>
          <mc:Choice Requires="wps">
            <w:drawing>
              <wp:anchor distT="0" distB="0" distL="114300" distR="114300" simplePos="0" relativeHeight="251666432" behindDoc="0" locked="0" layoutInCell="1" allowOverlap="1" wp14:anchorId="740042D3" wp14:editId="49108E84">
                <wp:simplePos x="0" y="0"/>
                <wp:positionH relativeFrom="column">
                  <wp:posOffset>3619500</wp:posOffset>
                </wp:positionH>
                <wp:positionV relativeFrom="paragraph">
                  <wp:posOffset>502920</wp:posOffset>
                </wp:positionV>
                <wp:extent cx="457200" cy="457200"/>
                <wp:effectExtent l="0" t="0" r="19050" b="19050"/>
                <wp:wrapNone/>
                <wp:docPr id="238" name="Flowchart: Connector 238"/>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B16C4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38" o:spid="_x0000_s1026" type="#_x0000_t120" style="position:absolute;margin-left:285pt;margin-top:39.6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" fillcolor="#59a3da [3204]" strokecolor="#1c537c [1604]" strokeweight="1pt">
                <v:stroke joinstyle="miter"/>
              </v:shape>
            </w:pict>
          </mc:Fallback>
        </mc:AlternateContent>
      </w:r>
      <w:r w:rsidR="003A3C1C">
        <w:rPr>
          <w:noProof/>
          <w:lang w:eastAsia="en-US"/>
        </w:rPr>
        <mc:AlternateContent>
          <mc:Choice Requires="wps">
            <w:drawing>
              <wp:anchor distT="0" distB="0" distL="114300" distR="114300" simplePos="0" relativeHeight="251665408" behindDoc="0" locked="0" layoutInCell="1" allowOverlap="1" wp14:anchorId="1B382D28" wp14:editId="55290AC8">
                <wp:simplePos x="0" y="0"/>
                <wp:positionH relativeFrom="column">
                  <wp:posOffset>1895475</wp:posOffset>
                </wp:positionH>
                <wp:positionV relativeFrom="paragraph">
                  <wp:posOffset>512445</wp:posOffset>
                </wp:positionV>
                <wp:extent cx="457200" cy="457200"/>
                <wp:effectExtent l="0" t="0" r="19050" b="19050"/>
                <wp:wrapNone/>
                <wp:docPr id="237" name="Flowchart: Connector 237"/>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DFAB23" id="Flowchart: Connector 237" o:spid="_x0000_s1026" type="#_x0000_t120" style="position:absolute;margin-left:149.25pt;margin-top:40.35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" fillcolor="#59a3da [3204]" strokecolor="#1c537c [1604]" strokeweight="1pt">
                <v:stroke joinstyle="miter"/>
              </v:shape>
            </w:pict>
          </mc:Fallback>
        </mc:AlternateContent>
      </w:r>
      <w:r w:rsidR="003A3C1C">
        <w:rPr>
          <w:noProof/>
          <w:lang w:eastAsia="en-US"/>
        </w:rPr>
        <mc:AlternateContent>
          <mc:Choice Requires="wps">
            <w:drawing>
              <wp:anchor distT="0" distB="0" distL="114300" distR="114300" simplePos="0" relativeHeight="251664384" behindDoc="0" locked="0" layoutInCell="1" allowOverlap="1" wp14:anchorId="228F7DCA" wp14:editId="75D96DC5">
                <wp:simplePos x="0" y="0"/>
                <wp:positionH relativeFrom="margin">
                  <wp:align>center</wp:align>
                </wp:positionH>
                <wp:positionV relativeFrom="paragraph">
                  <wp:posOffset>1141095</wp:posOffset>
                </wp:positionV>
                <wp:extent cx="457200" cy="457200"/>
                <wp:effectExtent l="0" t="0" r="19050" b="19050"/>
                <wp:wrapNone/>
                <wp:docPr id="236" name="Flowchart: Connector 236"/>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15C695" id="Flowchart: Connector 236" o:spid="_x0000_s1026" type="#_x0000_t120" style="position:absolute;margin-left:0;margin-top:89.85pt;width:36pt;height:36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" fillcolor="#59a3da [3204]" strokecolor="#1c537c [1604]" strokeweight="1pt">
                <v:stroke joinstyle="miter"/>
                <w10:wrap anchorx="margin"/>
              </v:shape>
            </w:pict>
          </mc:Fallback>
        </mc:AlternateContent>
      </w:r>
      <w:r w:rsidR="003A3C1C">
        <w:rPr>
          <w:noProof/>
          <w:lang w:eastAsia="en-US"/>
        </w:rPr>
        <mc:AlternateContent>
          <mc:Choice Requires="wps">
            <w:drawing>
              <wp:anchor distT="0" distB="0" distL="114300" distR="114300" simplePos="0" relativeHeight="251663360" behindDoc="0" locked="0" layoutInCell="1" allowOverlap="1" wp14:anchorId="31551208" wp14:editId="27A1934D">
                <wp:simplePos x="0" y="0"/>
                <wp:positionH relativeFrom="column">
                  <wp:posOffset>1304925</wp:posOffset>
                </wp:positionH>
                <wp:positionV relativeFrom="paragraph">
                  <wp:posOffset>1807845</wp:posOffset>
                </wp:positionV>
                <wp:extent cx="457200" cy="457200"/>
                <wp:effectExtent l="0" t="0" r="19050" b="19050"/>
                <wp:wrapNone/>
                <wp:docPr id="235" name="Flowchart: Connector 23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AB22F6" id="Flowchart: Connector 235" o:spid="_x0000_s1026" type="#_x0000_t120" style="position:absolute;margin-left:102.75pt;margin-top:142.35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" fillcolor="#59a3da [3204]" strokecolor="#1c537c [1604]" strokeweight="1pt">
                <v:stroke joinstyle="miter"/>
              </v:shape>
            </w:pict>
          </mc:Fallback>
        </mc:AlternateContent>
      </w:r>
      <w:r w:rsidR="003A3C1C">
        <w:br w:type="page"/>
      </w:r>
    </w:p>
    <w:p w:rsidR="00EA0483" w:rsidRDefault="00EA0483" w:rsidP="00EA0483">
      <w:pPr>
        <w:pStyle w:val="Heading3"/>
      </w:pPr>
      <w:r>
        <w:lastRenderedPageBreak/>
        <w:t>Creating A Shared Feature Branch</w:t>
      </w:r>
    </w:p>
    <w:p w:rsidR="00095F0D" w:rsidRPr="00095F0D" w:rsidRDefault="00095F0D" w:rsidP="00095F0D">
      <w:r>
        <w:t xml:space="preserve">Create a branch </w:t>
      </w:r>
      <w:proofErr w:type="gramStart"/>
      <w:r>
        <w:t>off of</w:t>
      </w:r>
      <w:proofErr w:type="gramEnd"/>
      <w:r>
        <w:t xml:space="preserve"> master named “Shared/{</w:t>
      </w:r>
      <w:proofErr w:type="spellStart"/>
      <w:r>
        <w:t>featurename</w:t>
      </w:r>
      <w:proofErr w:type="spellEnd"/>
      <w:r>
        <w:t xml:space="preserve">}”.  Treat this branch as if it was a </w:t>
      </w:r>
      <w:proofErr w:type="gramStart"/>
      <w:r>
        <w:t>master</w:t>
      </w:r>
      <w:proofErr w:type="gramEnd"/>
      <w:r>
        <w:t xml:space="preserve"> branch.  Do not edit on it directly. </w:t>
      </w:r>
    </w:p>
    <w:p w:rsidR="00EA0483" w:rsidRDefault="00EA0483" w:rsidP="00EA0483">
      <w:pPr>
        <w:pStyle w:val="Heading3"/>
      </w:pPr>
      <w:r>
        <w:t>Creating Your Personal Development Branch</w:t>
      </w:r>
    </w:p>
    <w:p w:rsidR="00095F0D" w:rsidRPr="00095F0D" w:rsidRDefault="00095F0D" w:rsidP="00095F0D">
      <w:r>
        <w:t xml:space="preserve">Create a branch </w:t>
      </w:r>
      <w:proofErr w:type="gramStart"/>
      <w:r>
        <w:t>off of</w:t>
      </w:r>
      <w:proofErr w:type="gramEnd"/>
      <w:r>
        <w:t xml:space="preserve"> your newly created Shared Feature Branch using the naming scheme “{username}/Personal{</w:t>
      </w:r>
      <w:proofErr w:type="spellStart"/>
      <w:r>
        <w:t>sharedFeatureBranchName</w:t>
      </w:r>
      <w:proofErr w:type="spellEnd"/>
      <w:r>
        <w:t>}”.  This will be the branch for you to use for implementing the feature.  Your co-developer will have their own.</w:t>
      </w:r>
    </w:p>
    <w:p w:rsidR="00EA0483" w:rsidRDefault="00EA0483" w:rsidP="00EA0483">
      <w:pPr>
        <w:pStyle w:val="Heading3"/>
      </w:pPr>
      <w:r>
        <w:t>Sharing Progress with your Feature Co-Developer via the Shared Feature Branch</w:t>
      </w:r>
    </w:p>
    <w:p w:rsidR="00095F0D" w:rsidRPr="00095F0D" w:rsidRDefault="00095F0D" w:rsidP="00095F0D">
      <w:r>
        <w:t xml:space="preserve">Merge changes to the Shared Feature Branch as if it was a </w:t>
      </w:r>
      <w:proofErr w:type="gramStart"/>
      <w:r>
        <w:t>master</w:t>
      </w:r>
      <w:proofErr w:type="gramEnd"/>
      <w:r>
        <w:t xml:space="preserve"> branch.  Your co-developer will retrieve your commits through pulling and merging this branch into their personal feature development branch.</w:t>
      </w:r>
    </w:p>
    <w:p w:rsidR="00325C25" w:rsidRDefault="00EA0483" w:rsidP="00325C25">
      <w:pPr>
        <w:pStyle w:val="Heading3"/>
      </w:pPr>
      <w:r>
        <w:t>Merging the Shared Feature Branch Back to Master and Golden Master</w:t>
      </w:r>
    </w:p>
    <w:p w:rsidR="00095F0D" w:rsidRPr="00095F0D" w:rsidRDefault="00095F0D" w:rsidP="00095F0D">
      <w:r>
        <w:t xml:space="preserve">Make sure the Shared Feature Branch is in a complete state, and follow the instructions for delivering changes to </w:t>
      </w:r>
      <w:proofErr w:type="gramStart"/>
      <w:r>
        <w:t>master</w:t>
      </w:r>
      <w:proofErr w:type="gramEnd"/>
      <w:r>
        <w:t xml:space="preserve"> as outlined in the </w:t>
      </w:r>
      <w:hyperlink w:anchor="_…To_Local_Master" w:history="1">
        <w:r w:rsidRPr="00095F0D">
          <w:rPr>
            <w:rStyle w:val="Hyperlink"/>
          </w:rPr>
          <w:t>…To Local Master and Pushing to Golden Master</w:t>
        </w:r>
      </w:hyperlink>
      <w:r w:rsidR="00E75495">
        <w:t xml:space="preserve"> section of this document</w:t>
      </w:r>
    </w:p>
    <w:p w:rsidR="0071608A" w:rsidRDefault="0071608A">
      <w:pPr>
        <w:rPr>
          <w:rFonts w:asciiTheme="majorHAnsi" w:eastAsiaTheme="majorEastAsia" w:hAnsiTheme="majorHAnsi" w:cstheme="majorBidi"/>
          <w:color w:val="59A3DA" w:themeColor="accent1"/>
          <w:sz w:val="36"/>
          <w:szCs w:val="36"/>
        </w:rPr>
      </w:pPr>
      <w:bookmarkStart w:id="29" w:name="_Toc457479481"/>
      <w:r>
        <w:br w:type="page"/>
      </w:r>
    </w:p>
    <w:p w:rsidR="00EF2DFE" w:rsidRDefault="00EF2DFE" w:rsidP="00DA6CAA">
      <w:pPr>
        <w:pStyle w:val="Heading1"/>
      </w:pPr>
      <w:r>
        <w:lastRenderedPageBreak/>
        <w:t xml:space="preserve">General </w:t>
      </w:r>
      <w:proofErr w:type="spellStart"/>
      <w:r>
        <w:t>git</w:t>
      </w:r>
      <w:proofErr w:type="spellEnd"/>
      <w:r>
        <w:t xml:space="preserve"> Rules</w:t>
      </w:r>
      <w:bookmarkEnd w:id="29"/>
    </w:p>
    <w:p w:rsidR="00EF2DFE" w:rsidRDefault="00EF2DFE" w:rsidP="00DA6CAA">
      <w:pPr>
        <w:pStyle w:val="Heading2"/>
      </w:pPr>
      <w:bookmarkStart w:id="30" w:name="_Toc457479482"/>
      <w:r>
        <w:t>Never Re-Write Golden Master History</w:t>
      </w:r>
      <w:bookmarkEnd w:id="30"/>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1DAA" w:rsidTr="00AE5AA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D91DAA" w:rsidRDefault="00D91DAA" w:rsidP="00AE5AAD">
            <w:pPr>
              <w:pStyle w:val="NoSpacing"/>
              <w:spacing w:before="40"/>
            </w:pPr>
            <w:r>
              <w:rPr>
                <w:noProof/>
                <w:lang w:eastAsia="en-US"/>
              </w:rPr>
              <mc:AlternateContent>
                <mc:Choice Requires="wpg">
                  <w:drawing>
                    <wp:inline distT="0" distB="0" distL="0" distR="0" wp14:anchorId="61F74FC2" wp14:editId="67BBA2C3">
                      <wp:extent cx="228600" cy="228600"/>
                      <wp:effectExtent l="38100" t="38100" r="0" b="3810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C3C8F3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MoF4SPGBQAAfhIAAA4AAAAAAAAAAAAAAAAALgIA&#10;AGRycy9lMm9Eb2MueG1sUEsBAi0AFAAGAAgAAAAhAPgMKZnYAAAAAwEAAA8AAAAAAAAAAAAAAAAA&#10;IAgAAGRycy9kb3ducmV2LnhtbFBLBQYAAAAABAAEAPMAAAAlCQAAAAA=&#10;">
                      <v:oval id="Oval 1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984148" w:rsidRDefault="00D91DAA" w:rsidP="00AE5AAD">
            <w:pPr>
              <w:pStyle w:val="TipText"/>
              <w:cnfStyle w:val="000000000000" w:firstRow="0" w:lastRow="0" w:firstColumn="0" w:lastColumn="0" w:oddVBand="0" w:evenVBand="0" w:oddHBand="0" w:evenHBand="0" w:firstRowFirstColumn="0" w:firstRowLastColumn="0" w:lastRowFirstColumn="0" w:lastRowLastColumn="0"/>
            </w:pPr>
            <w:r>
              <w:t>You may commit to your local master and</w:t>
            </w:r>
            <w:r w:rsidR="00984148">
              <w:t xml:space="preserve"> change history (via deleting commits or likewise) on it within the range that it is ahead of the Golden Master all you wish. However, once a commit has been pushed to the Golden Master, it is set in stone.</w:t>
            </w:r>
          </w:p>
        </w:tc>
      </w:tr>
      <w:tr w:rsidR="00984148" w:rsidTr="00AE5AA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984148" w:rsidRDefault="00984148" w:rsidP="00AE5AAD">
            <w:pPr>
              <w:pStyle w:val="NoSpacing"/>
              <w:spacing w:before="40"/>
              <w:rPr>
                <w:noProof/>
                <w:lang w:eastAsia="en-US"/>
              </w:rPr>
            </w:pPr>
          </w:p>
        </w:tc>
        <w:tc>
          <w:tcPr>
            <w:tcW w:w="4655" w:type="pct"/>
            <w:shd w:val="clear" w:color="auto" w:fill="E4E3E2" w:themeFill="background2"/>
            <w:vAlign w:val="center"/>
          </w:tcPr>
          <w:p w:rsidR="00984148" w:rsidRDefault="00984148" w:rsidP="00AE5AAD">
            <w:pPr>
              <w:pStyle w:val="TipText"/>
              <w:cnfStyle w:val="000000000000" w:firstRow="0" w:lastRow="0" w:firstColumn="0" w:lastColumn="0" w:oddVBand="0" w:evenVBand="0" w:oddHBand="0" w:evenHBand="0" w:firstRowFirstColumn="0" w:firstRowLastColumn="0" w:lastRowFirstColumn="0" w:lastRowLastColumn="0"/>
            </w:pPr>
            <w:r>
              <w:t>If you realize you made a mistake in a commit that was pushed to the Golden Master</w:t>
            </w:r>
            <w:r w:rsidRPr="00984148">
              <w:rPr>
                <w:b/>
              </w:rPr>
              <w:t>, DO NOT</w:t>
            </w:r>
            <w:r>
              <w:t xml:space="preserve"> try deleting it and recommitting it in a fixed state.  Own the mistake and create a new commit that fixes the issue.</w:t>
            </w:r>
          </w:p>
        </w:tc>
      </w:tr>
    </w:tbl>
    <w:p w:rsidR="002C6926" w:rsidRDefault="00D91DAA" w:rsidP="002C6926">
      <w:pPr>
        <w:pStyle w:val="Heading2"/>
      </w:pPr>
      <w:bookmarkStart w:id="31" w:name="_Toc457479483"/>
      <w:r>
        <w:br/>
      </w:r>
      <w:r w:rsidR="002C6926">
        <w:t>Never Work on the Master Branch, Always Make a Branch</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984148" w:rsidTr="00AE5AA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984148" w:rsidRDefault="00984148" w:rsidP="00AE5AAD">
            <w:pPr>
              <w:pStyle w:val="NoSpacing"/>
              <w:spacing w:before="40"/>
            </w:pPr>
            <w:r>
              <w:rPr>
                <w:noProof/>
                <w:lang w:eastAsia="en-US"/>
              </w:rPr>
              <mc:AlternateContent>
                <mc:Choice Requires="wpg">
                  <w:drawing>
                    <wp:inline distT="0" distB="0" distL="0" distR="0" wp14:anchorId="6DD25329" wp14:editId="38CD3D30">
                      <wp:extent cx="228600" cy="228600"/>
                      <wp:effectExtent l="38100" t="38100" r="0" b="38100"/>
                      <wp:docPr id="1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14" name="Oval 1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8C8CD2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">
                      <v:oval id="Oval 1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gwwAAANsAAAAPAAAAZHJzL2Rvd25yZXYueG1sRI/dagIx&#10;EIXvC75DGKF3NWsp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ll+YMMAAADbAAAADwAA&#10;AAAAAAAAAAAAAAAHAgAAZHJzL2Rvd25yZXYueG1sUEsFBgAAAAADAAMAtwAAAPcCA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984148" w:rsidRDefault="00984148" w:rsidP="00AE5AAD">
            <w:pPr>
              <w:pStyle w:val="TipText"/>
              <w:cnfStyle w:val="000000000000" w:firstRow="0" w:lastRow="0" w:firstColumn="0" w:lastColumn="0" w:oddVBand="0" w:evenVBand="0" w:oddHBand="0" w:evenHBand="0" w:firstRowFirstColumn="0" w:firstRowLastColumn="0" w:lastRowFirstColumn="0" w:lastRowLastColumn="0"/>
            </w:pPr>
            <w:r>
              <w:t xml:space="preserve">When making changes locally, never have your working copy be on the Master Branch.  This opens you up for merge conflicts if one of your </w:t>
            </w:r>
            <w:r w:rsidR="0040279C">
              <w:t>fellow developers</w:t>
            </w:r>
            <w:r>
              <w:t xml:space="preserve"> pushes anything to the Golden Master, and removes your freedom to commit freely.  </w:t>
            </w:r>
          </w:p>
        </w:tc>
      </w:tr>
      <w:tr w:rsidR="00984148" w:rsidTr="00AE5AA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984148" w:rsidRDefault="00984148" w:rsidP="00AE5AAD">
            <w:pPr>
              <w:pStyle w:val="NoSpacing"/>
              <w:spacing w:before="40"/>
              <w:rPr>
                <w:noProof/>
                <w:lang w:eastAsia="en-US"/>
              </w:rPr>
            </w:pPr>
          </w:p>
        </w:tc>
        <w:tc>
          <w:tcPr>
            <w:tcW w:w="4655" w:type="pct"/>
            <w:shd w:val="clear" w:color="auto" w:fill="E4E3E2" w:themeFill="background2"/>
            <w:vAlign w:val="center"/>
          </w:tcPr>
          <w:p w:rsidR="00984148" w:rsidRDefault="0040279C" w:rsidP="00AE5AAD">
            <w:pPr>
              <w:pStyle w:val="TipText"/>
              <w:cnfStyle w:val="000000000000" w:firstRow="0" w:lastRow="0" w:firstColumn="0" w:lastColumn="0" w:oddVBand="0" w:evenVBand="0" w:oddHBand="0" w:evenHBand="0" w:firstRowFirstColumn="0" w:firstRowLastColumn="0" w:lastRowFirstColumn="0" w:lastRowLastColumn="0"/>
            </w:pPr>
            <w:r>
              <w:t xml:space="preserve">Instead, when making changes locally, </w:t>
            </w:r>
            <w:r>
              <w:rPr>
                <w:b/>
              </w:rPr>
              <w:t xml:space="preserve">ALWAYS </w:t>
            </w:r>
            <w:r>
              <w:t>first make a feature branch for your edits.</w:t>
            </w:r>
          </w:p>
        </w:tc>
      </w:tr>
    </w:tbl>
    <w:p w:rsidR="00EF2DFE" w:rsidRDefault="00984148" w:rsidP="00DA6CAA">
      <w:pPr>
        <w:pStyle w:val="Heading2"/>
      </w:pPr>
      <w:r>
        <w:br/>
      </w:r>
      <w:r w:rsidR="00EF2DFE">
        <w:t>Merge Style</w:t>
      </w:r>
      <w:bookmarkEnd w:id="31"/>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0279C" w:rsidTr="00AE5AA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40279C" w:rsidRDefault="0040279C" w:rsidP="00AE5AAD">
            <w:pPr>
              <w:pStyle w:val="NoSpacing"/>
              <w:spacing w:before="40"/>
            </w:pPr>
            <w:r>
              <w:rPr>
                <w:noProof/>
                <w:lang w:eastAsia="en-US"/>
              </w:rPr>
              <mc:AlternateContent>
                <mc:Choice Requires="wpg">
                  <w:drawing>
                    <wp:inline distT="0" distB="0" distL="0" distR="0" wp14:anchorId="02E78E8A" wp14:editId="0853F5D0">
                      <wp:extent cx="228600" cy="228600"/>
                      <wp:effectExtent l="38100" t="38100" r="0" b="38100"/>
                      <wp:docPr id="1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20" name="Oval 2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926C9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">
                      <v:oval id="Oval 2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40279C" w:rsidRPr="00424AA2" w:rsidRDefault="0040279C" w:rsidP="00AE5AAD">
            <w:pPr>
              <w:pStyle w:val="TipText"/>
              <w:cnfStyle w:val="000000000000" w:firstRow="0" w:lastRow="0" w:firstColumn="0" w:lastColumn="0" w:oddVBand="0" w:evenVBand="0" w:oddHBand="0" w:evenHBand="0" w:firstRowFirstColumn="0" w:firstRowLastColumn="0" w:lastRowFirstColumn="0" w:lastRowLastColumn="0"/>
            </w:pPr>
            <w:r>
              <w:t xml:space="preserve">When merging a feature branch to </w:t>
            </w:r>
            <w:proofErr w:type="gramStart"/>
            <w:r>
              <w:t>master</w:t>
            </w:r>
            <w:proofErr w:type="gramEnd"/>
            <w:r>
              <w:t xml:space="preserve">, </w:t>
            </w:r>
            <w:r w:rsidR="00424AA2" w:rsidRPr="00424AA2">
              <w:rPr>
                <w:b/>
              </w:rPr>
              <w:t>ONLY</w:t>
            </w:r>
            <w:r>
              <w:t xml:space="preserve"> do a standard merge if th</w:t>
            </w:r>
            <w:r w:rsidR="00424AA2">
              <w:t>e feature branch contains only 5</w:t>
            </w:r>
            <w:r>
              <w:t xml:space="preserve"> or fewer commits</w:t>
            </w:r>
            <w:r w:rsidR="00424AA2">
              <w:t xml:space="preserve">, </w:t>
            </w:r>
            <w:r w:rsidR="00424AA2">
              <w:rPr>
                <w:b/>
              </w:rPr>
              <w:t xml:space="preserve">UNLESS </w:t>
            </w:r>
            <w:r w:rsidR="00424AA2">
              <w:t>it is a ‘small feature’ when at which you will still not do a standard merge.</w:t>
            </w:r>
          </w:p>
        </w:tc>
      </w:tr>
      <w:tr w:rsidR="00424AA2" w:rsidTr="00AE5AA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424AA2" w:rsidRDefault="00424AA2" w:rsidP="00AE5AAD">
            <w:pPr>
              <w:pStyle w:val="NoSpacing"/>
              <w:spacing w:before="40"/>
              <w:rPr>
                <w:noProof/>
                <w:lang w:eastAsia="en-US"/>
              </w:rPr>
            </w:pPr>
          </w:p>
        </w:tc>
        <w:tc>
          <w:tcPr>
            <w:tcW w:w="4655" w:type="pct"/>
            <w:shd w:val="clear" w:color="auto" w:fill="E4E3E2" w:themeFill="background2"/>
            <w:vAlign w:val="center"/>
          </w:tcPr>
          <w:p w:rsidR="00424AA2" w:rsidRPr="00424AA2" w:rsidRDefault="00424AA2" w:rsidP="00AE5AAD">
            <w:pPr>
              <w:pStyle w:val="TipText"/>
              <w:cnfStyle w:val="000000000000" w:firstRow="0" w:lastRow="0" w:firstColumn="0" w:lastColumn="0" w:oddVBand="0" w:evenVBand="0" w:oddHBand="0" w:evenHBand="0" w:firstRowFirstColumn="0" w:firstRowLastColumn="0" w:lastRowFirstColumn="0" w:lastRowLastColumn="0"/>
            </w:pPr>
            <w:r>
              <w:t xml:space="preserve">In all other cases, perform a </w:t>
            </w:r>
            <w:r>
              <w:rPr>
                <w:b/>
              </w:rPr>
              <w:t>‘Soft Reset Merge’</w:t>
            </w:r>
            <w:r>
              <w:t xml:space="preserve"> </w:t>
            </w:r>
            <w:r w:rsidR="00FF77D3">
              <w:t>to</w:t>
            </w:r>
            <w:r>
              <w:t xml:space="preserve"> prevent cluttering up the history of the master branch.  For more information</w:t>
            </w:r>
            <w:r w:rsidR="002F185C">
              <w:t xml:space="preserve"> about how to perform a Soft Reset Merge, refer to the </w:t>
            </w:r>
            <w:hyperlink w:anchor="_…When_the_feature" w:history="1">
              <w:r w:rsidR="002F185C" w:rsidRPr="002F185C">
                <w:rPr>
                  <w:rStyle w:val="Hyperlink"/>
                  <w:color w:val="0070C0"/>
                </w:rPr>
                <w:t xml:space="preserve">…When the feature branch has more than 5 </w:t>
              </w:r>
              <w:r w:rsidR="002F185C" w:rsidRPr="002F185C">
                <w:rPr>
                  <w:rStyle w:val="Hyperlink"/>
                  <w:color w:val="0070C0"/>
                </w:rPr>
                <w:t>c</w:t>
              </w:r>
              <w:r w:rsidR="002F185C" w:rsidRPr="002F185C">
                <w:rPr>
                  <w:rStyle w:val="Hyperlink"/>
                  <w:color w:val="0070C0"/>
                </w:rPr>
                <w:t>ommits</w:t>
              </w:r>
            </w:hyperlink>
            <w:r w:rsidR="002F185C">
              <w:t xml:space="preserve"> section of this document.</w:t>
            </w:r>
          </w:p>
        </w:tc>
      </w:tr>
    </w:tbl>
    <w:p w:rsidR="0040279C" w:rsidRDefault="0040279C" w:rsidP="0040279C">
      <w:pPr>
        <w:pStyle w:val="Heading2"/>
      </w:pPr>
      <w:bookmarkStart w:id="32" w:name="_Toc457479484"/>
      <w:r>
        <w:br/>
        <w:t>Never Delete a Branch from Bonobo from Which You Have Merged Changes to the Golden Master</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0279C" w:rsidTr="00AE5AAD">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40279C" w:rsidRDefault="0040279C" w:rsidP="00AE5AAD">
            <w:pPr>
              <w:pStyle w:val="NoSpacing"/>
              <w:spacing w:before="40"/>
            </w:pPr>
            <w:r>
              <w:rPr>
                <w:noProof/>
                <w:lang w:eastAsia="en-US"/>
              </w:rPr>
              <mc:AlternateContent>
                <mc:Choice Requires="wpg">
                  <w:drawing>
                    <wp:inline distT="0" distB="0" distL="0" distR="0" wp14:anchorId="626A9E90" wp14:editId="2F51EB88">
                      <wp:extent cx="228600" cy="228600"/>
                      <wp:effectExtent l="38100" t="38100" r="0" b="38100"/>
                      <wp:docPr id="1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a:scene3d>
                                <a:camera prst="orthographicFront">
                                  <a:rot lat="10800000" lon="0" rev="0"/>
                                </a:camera>
                                <a:lightRig rig="threePt" dir="t"/>
                              </a:scene3d>
                            </wpg:grpSpPr>
                            <wps:wsp>
                              <wps:cNvPr id="17" name="Oval 1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4E0DD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">
                      <v:oval id="Oval 1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" fillcolor="#59a3da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40279C" w:rsidRDefault="0040279C" w:rsidP="00AE5AAD">
            <w:pPr>
              <w:pStyle w:val="TipText"/>
              <w:cnfStyle w:val="000000000000" w:firstRow="0" w:lastRow="0" w:firstColumn="0" w:lastColumn="0" w:oddVBand="0" w:evenVBand="0" w:oddHBand="0" w:evenHBand="0" w:firstRowFirstColumn="0" w:firstRowLastColumn="0" w:lastRowFirstColumn="0" w:lastRowLastColumn="0"/>
            </w:pPr>
            <w:r>
              <w:t>You may delete your local copy of the branch, but the server version shall be considered a matter of permanent record kept for archival purposes.</w:t>
            </w:r>
          </w:p>
        </w:tc>
      </w:tr>
    </w:tbl>
    <w:p w:rsidR="0071608A" w:rsidRDefault="0071608A">
      <w:pPr>
        <w:rPr>
          <w:rFonts w:asciiTheme="majorHAnsi" w:eastAsiaTheme="majorEastAsia" w:hAnsiTheme="majorHAnsi" w:cstheme="majorBidi"/>
          <w:color w:val="59A3DA" w:themeColor="accent1"/>
          <w:sz w:val="36"/>
          <w:szCs w:val="36"/>
        </w:rPr>
      </w:pPr>
      <w:r>
        <w:br w:type="page"/>
      </w:r>
    </w:p>
    <w:p w:rsidR="009714D4" w:rsidRDefault="009714D4" w:rsidP="00DA6CAA">
      <w:pPr>
        <w:pStyle w:val="Heading1"/>
      </w:pPr>
      <w:r>
        <w:lastRenderedPageBreak/>
        <w:t>Extra Niceties</w:t>
      </w:r>
      <w:bookmarkEnd w:id="32"/>
    </w:p>
    <w:p w:rsidR="009714D4" w:rsidRDefault="009714D4" w:rsidP="00DA6CAA">
      <w:pPr>
        <w:pStyle w:val="Heading2"/>
      </w:pPr>
      <w:bookmarkStart w:id="33" w:name="_Toc457479485"/>
      <w:r>
        <w:t>Creating a Gravatar</w:t>
      </w:r>
      <w:bookmarkEnd w:id="33"/>
    </w:p>
    <w:p w:rsidR="00E75495" w:rsidRPr="00E75495" w:rsidRDefault="00E75495" w:rsidP="00E75495">
      <w:r>
        <w:t xml:space="preserve">SourceTree makes use of the Gravatar system to retrieve avatars for the Log / History.  To get one for yourself, go to </w:t>
      </w:r>
      <w:hyperlink r:id="rId35" w:history="1">
        <w:r w:rsidRPr="00E75495">
          <w:rPr>
            <w:rStyle w:val="Hyperlink"/>
            <w:color w:val="0070C0"/>
          </w:rPr>
          <w:t>Gravatar's website</w:t>
        </w:r>
      </w:hyperlink>
      <w:r>
        <w:t xml:space="preserve"> to create an account.  You can make the account using your personal, non-work, email address if you </w:t>
      </w:r>
      <w:r w:rsidR="00102C16">
        <w:t>would like to make use of your G</w:t>
      </w:r>
      <w:r>
        <w:t>ravatar in other contexts and then add your work email as an additional email linked to the account.</w:t>
      </w:r>
    </w:p>
    <w:sectPr w:rsidR="00E75495" w:rsidRPr="00E75495">
      <w:footerReference w:type="default" r:id="rId36"/>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6D5" w:rsidRDefault="009076D5">
      <w:pPr>
        <w:spacing w:after="0" w:line="240" w:lineRule="auto"/>
      </w:pPr>
      <w:r>
        <w:separator/>
      </w:r>
    </w:p>
  </w:endnote>
  <w:endnote w:type="continuationSeparator" w:id="0">
    <w:p w:rsidR="009076D5" w:rsidRDefault="00907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AAD" w:rsidRDefault="00AE5AAD">
    <w:pPr>
      <w:pStyle w:val="Footer"/>
    </w:pPr>
    <w:sdt>
      <w:sdtPr>
        <w:alias w:val="Title"/>
        <w:tag w:val=""/>
        <w:id w:val="280004402"/>
        <w:placeholder>
          <w:docPart w:val="AAAF105D56AE4B4B92A214FAAEDC684B"/>
        </w:placeholder>
        <w:dataBinding w:prefixMappings="xmlns:ns0='http://purl.org/dc/elements/1.1/' xmlns:ns1='http://schemas.openxmlformats.org/package/2006/metadata/core-properties' " w:xpath="/ns1:coreProperties[1]/ns0:title[1]" w:storeItemID="{6C3C8BC8-F283-45AE-878A-BAB7291924A1}"/>
        <w:text/>
      </w:sdtPr>
      <w:sdtContent>
        <w:r>
          <w:t>git Usage &amp; Setup</w:t>
        </w:r>
      </w:sdtContent>
    </w:sdt>
    <w:r>
      <w:t xml:space="preserve"> - </w:t>
    </w:r>
    <w:sdt>
      <w:sdtPr>
        <w:alias w:val="Date"/>
        <w:tag w:val=""/>
        <w:id w:val="-1976370188"/>
        <w:placeholder>
          <w:docPart w:val="CEA7413AEE4344C5AC0677CF7FD829EA"/>
        </w:placeholder>
        <w:dataBinding w:prefixMappings="xmlns:ns0='http://schemas.microsoft.com/office/2006/coverPageProps' " w:xpath="/ns0:CoverPageProperties[1]/ns0:PublishDate[1]" w:storeItemID="{55AF091B-3C7A-41E3-B477-F2FDAA23CFDA}"/>
        <w:date w:fullDate="2016-07-28T00:00:00Z">
          <w:dateFormat w:val="MMMM yyyy"/>
          <w:lid w:val="en-US"/>
          <w:storeMappedDataAs w:val="dateTime"/>
          <w:calendar w:val="gregorian"/>
        </w:date>
      </w:sdtPr>
      <w:sdtContent>
        <w:r>
          <w:t>July 2016</w:t>
        </w:r>
      </w:sdtContent>
    </w:sdt>
    <w:r>
      <w:ptab w:relativeTo="margin" w:alignment="right" w:leader="none"/>
    </w:r>
    <w:r>
      <w:fldChar w:fldCharType="begin"/>
    </w:r>
    <w:r>
      <w:instrText xml:space="preserve"> PAGE   \* MERGEFORMAT </w:instrText>
    </w:r>
    <w:r>
      <w:fldChar w:fldCharType="separate"/>
    </w:r>
    <w:r w:rsidR="009C75A3">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6D5" w:rsidRDefault="009076D5">
      <w:pPr>
        <w:spacing w:after="0" w:line="240" w:lineRule="auto"/>
      </w:pPr>
      <w:r>
        <w:separator/>
      </w:r>
    </w:p>
  </w:footnote>
  <w:footnote w:type="continuationSeparator" w:id="0">
    <w:p w:rsidR="009076D5" w:rsidRDefault="00907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C6D"/>
    <w:multiLevelType w:val="hybridMultilevel"/>
    <w:tmpl w:val="DBFCFC0E"/>
    <w:lvl w:ilvl="0" w:tplc="A7D66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D63CA"/>
    <w:multiLevelType w:val="hybridMultilevel"/>
    <w:tmpl w:val="3730B58A"/>
    <w:lvl w:ilvl="0" w:tplc="A7D66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A44D8"/>
    <w:multiLevelType w:val="hybridMultilevel"/>
    <w:tmpl w:val="8F900352"/>
    <w:lvl w:ilvl="0" w:tplc="A7D66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21B12"/>
    <w:multiLevelType w:val="hybridMultilevel"/>
    <w:tmpl w:val="742093FC"/>
    <w:lvl w:ilvl="0" w:tplc="A7D66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F5B77"/>
    <w:multiLevelType w:val="hybridMultilevel"/>
    <w:tmpl w:val="3D404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06D76"/>
    <w:multiLevelType w:val="hybridMultilevel"/>
    <w:tmpl w:val="B758590E"/>
    <w:lvl w:ilvl="0" w:tplc="A7D66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70972"/>
    <w:multiLevelType w:val="hybridMultilevel"/>
    <w:tmpl w:val="22E05A7E"/>
    <w:lvl w:ilvl="0" w:tplc="A7D66F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43B77"/>
    <w:multiLevelType w:val="hybridMultilevel"/>
    <w:tmpl w:val="DBFCFC0E"/>
    <w:lvl w:ilvl="0" w:tplc="A7D66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C42CC"/>
    <w:multiLevelType w:val="hybridMultilevel"/>
    <w:tmpl w:val="B758590E"/>
    <w:lvl w:ilvl="0" w:tplc="A7D66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7555B8"/>
    <w:multiLevelType w:val="hybridMultilevel"/>
    <w:tmpl w:val="948670AE"/>
    <w:lvl w:ilvl="0" w:tplc="A7D66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76A40"/>
    <w:multiLevelType w:val="hybridMultilevel"/>
    <w:tmpl w:val="C308A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C44F6"/>
    <w:multiLevelType w:val="hybridMultilevel"/>
    <w:tmpl w:val="8F900352"/>
    <w:lvl w:ilvl="0" w:tplc="A7D66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F3A1A"/>
    <w:multiLevelType w:val="hybridMultilevel"/>
    <w:tmpl w:val="64E289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D4223E"/>
    <w:multiLevelType w:val="hybridMultilevel"/>
    <w:tmpl w:val="C06C7048"/>
    <w:lvl w:ilvl="0" w:tplc="A7D66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D637B"/>
    <w:multiLevelType w:val="hybridMultilevel"/>
    <w:tmpl w:val="745686A8"/>
    <w:lvl w:ilvl="0" w:tplc="A7D66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8"/>
  </w:num>
  <w:num w:numId="4">
    <w:abstractNumId w:val="16"/>
  </w:num>
  <w:num w:numId="5">
    <w:abstractNumId w:val="0"/>
  </w:num>
  <w:num w:numId="6">
    <w:abstractNumId w:val="9"/>
  </w:num>
  <w:num w:numId="7">
    <w:abstractNumId w:val="3"/>
  </w:num>
  <w:num w:numId="8">
    <w:abstractNumId w:val="11"/>
  </w:num>
  <w:num w:numId="9">
    <w:abstractNumId w:val="7"/>
  </w:num>
  <w:num w:numId="10">
    <w:abstractNumId w:val="13"/>
  </w:num>
  <w:num w:numId="11">
    <w:abstractNumId w:val="2"/>
  </w:num>
  <w:num w:numId="12">
    <w:abstractNumId w:val="1"/>
  </w:num>
  <w:num w:numId="13">
    <w:abstractNumId w:val="10"/>
  </w:num>
  <w:num w:numId="14">
    <w:abstractNumId w:val="6"/>
  </w:num>
  <w:num w:numId="15">
    <w:abstractNumId w:val="17"/>
  </w:num>
  <w:num w:numId="16">
    <w:abstractNumId w:val="5"/>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readOnly" w:enforcement="1" w:cryptProviderType="rsaAES" w:cryptAlgorithmClass="hash" w:cryptAlgorithmType="typeAny" w:cryptAlgorithmSid="14" w:cryptSpinCount="100000" w:hash="1nWkBX1W24RcHtezlQ8t+yWNJYzlQ1+Fyci1yfVXY4F8aiOmzTxADc8oGABICd+KL+c2p5aqOW8OOBiOOT2Qug==" w:salt="QXaGVzk3sfck9M7A3Y1yL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544"/>
    <w:rsid w:val="00011FAB"/>
    <w:rsid w:val="00020152"/>
    <w:rsid w:val="00022C88"/>
    <w:rsid w:val="00095F0D"/>
    <w:rsid w:val="000B3DEF"/>
    <w:rsid w:val="00100D66"/>
    <w:rsid w:val="00102C16"/>
    <w:rsid w:val="00133B1C"/>
    <w:rsid w:val="001A6885"/>
    <w:rsid w:val="00250220"/>
    <w:rsid w:val="002C6926"/>
    <w:rsid w:val="002F185C"/>
    <w:rsid w:val="00304A5C"/>
    <w:rsid w:val="0031584E"/>
    <w:rsid w:val="00325C25"/>
    <w:rsid w:val="00327433"/>
    <w:rsid w:val="00330D3D"/>
    <w:rsid w:val="003350A7"/>
    <w:rsid w:val="00337BC6"/>
    <w:rsid w:val="00346D9B"/>
    <w:rsid w:val="003A3C1C"/>
    <w:rsid w:val="003E7FC2"/>
    <w:rsid w:val="003F0024"/>
    <w:rsid w:val="0040279C"/>
    <w:rsid w:val="00424AA2"/>
    <w:rsid w:val="0047388E"/>
    <w:rsid w:val="004B0962"/>
    <w:rsid w:val="00501AB8"/>
    <w:rsid w:val="005B74F8"/>
    <w:rsid w:val="005C785E"/>
    <w:rsid w:val="005D784E"/>
    <w:rsid w:val="005E4544"/>
    <w:rsid w:val="005E60E8"/>
    <w:rsid w:val="006434F2"/>
    <w:rsid w:val="00672CB4"/>
    <w:rsid w:val="006842D4"/>
    <w:rsid w:val="006A735B"/>
    <w:rsid w:val="006B0240"/>
    <w:rsid w:val="006D66D8"/>
    <w:rsid w:val="006F1474"/>
    <w:rsid w:val="006F2EC4"/>
    <w:rsid w:val="0071608A"/>
    <w:rsid w:val="00741E55"/>
    <w:rsid w:val="00751678"/>
    <w:rsid w:val="0078043D"/>
    <w:rsid w:val="007E32B2"/>
    <w:rsid w:val="00807ECA"/>
    <w:rsid w:val="00813561"/>
    <w:rsid w:val="008B03E7"/>
    <w:rsid w:val="009076D5"/>
    <w:rsid w:val="00933479"/>
    <w:rsid w:val="00942B44"/>
    <w:rsid w:val="009714D4"/>
    <w:rsid w:val="00984148"/>
    <w:rsid w:val="00993EFF"/>
    <w:rsid w:val="009C75A3"/>
    <w:rsid w:val="009E5D65"/>
    <w:rsid w:val="00A3704C"/>
    <w:rsid w:val="00AA6408"/>
    <w:rsid w:val="00AE5AAD"/>
    <w:rsid w:val="00AF0E9B"/>
    <w:rsid w:val="00B96929"/>
    <w:rsid w:val="00BA3110"/>
    <w:rsid w:val="00BC633D"/>
    <w:rsid w:val="00BD2C5B"/>
    <w:rsid w:val="00C12327"/>
    <w:rsid w:val="00C4412F"/>
    <w:rsid w:val="00C81159"/>
    <w:rsid w:val="00C81661"/>
    <w:rsid w:val="00D63A71"/>
    <w:rsid w:val="00D91DAA"/>
    <w:rsid w:val="00DA6CAA"/>
    <w:rsid w:val="00DD51E6"/>
    <w:rsid w:val="00DE3408"/>
    <w:rsid w:val="00E66DBA"/>
    <w:rsid w:val="00E75273"/>
    <w:rsid w:val="00E75495"/>
    <w:rsid w:val="00EA0483"/>
    <w:rsid w:val="00EC2128"/>
    <w:rsid w:val="00EE3FB9"/>
    <w:rsid w:val="00EF2DFE"/>
    <w:rsid w:val="00F26E69"/>
    <w:rsid w:val="00F53AB8"/>
    <w:rsid w:val="00F70824"/>
    <w:rsid w:val="00F9459D"/>
    <w:rsid w:val="00FF77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FFDAF9"/>
  <w15:chartTrackingRefBased/>
  <w15:docId w15:val="{1CB623CD-004B-414B-99D5-E48F11A8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2B44"/>
    <w:rPr>
      <w:rFonts w:ascii="Arial" w:hAnsi="Arial"/>
    </w:rPr>
  </w:style>
  <w:style w:type="paragraph" w:styleId="Heading1">
    <w:name w:val="heading 1"/>
    <w:basedOn w:val="Normal"/>
    <w:next w:val="Normal"/>
    <w:link w:val="Heading1Char"/>
    <w:uiPriority w:val="9"/>
    <w:qFormat/>
    <w:pPr>
      <w:keepNext/>
      <w:keepLines/>
      <w:pBdr>
        <w:bottom w:val="single" w:sz="8" w:space="0" w:color="DDECF7" w:themeColor="accent1" w:themeTint="33"/>
      </w:pBdr>
      <w:spacing w:after="200"/>
      <w:outlineLvl w:val="0"/>
    </w:pPr>
    <w:rPr>
      <w:rFonts w:asciiTheme="majorHAnsi" w:eastAsiaTheme="majorEastAsia" w:hAnsiTheme="majorHAnsi" w:cstheme="majorBidi"/>
      <w:color w:val="59A3DA" w:themeColor="accent1"/>
      <w:sz w:val="36"/>
      <w:szCs w:val="36"/>
    </w:rPr>
  </w:style>
  <w:style w:type="paragraph" w:styleId="Heading2">
    <w:name w:val="heading 2"/>
    <w:basedOn w:val="Normal"/>
    <w:next w:val="Normal"/>
    <w:link w:val="Heading2Char"/>
    <w:uiPriority w:val="9"/>
    <w:unhideWhenUsed/>
    <w:qFormat/>
    <w:rsid w:val="00D63A71"/>
    <w:pPr>
      <w:keepNext/>
      <w:keepLines/>
      <w:spacing w:before="120" w:after="120" w:line="240" w:lineRule="auto"/>
      <w:outlineLvl w:val="1"/>
    </w:pPr>
    <w:rPr>
      <w:b/>
      <w:bCs/>
      <w:sz w:val="32"/>
      <w:szCs w:val="26"/>
    </w:rPr>
  </w:style>
  <w:style w:type="paragraph" w:styleId="Heading3">
    <w:name w:val="heading 3"/>
    <w:basedOn w:val="Normal"/>
    <w:next w:val="Normal"/>
    <w:link w:val="Heading3Char"/>
    <w:uiPriority w:val="9"/>
    <w:unhideWhenUsed/>
    <w:qFormat/>
    <w:rsid w:val="00D63A71"/>
    <w:pPr>
      <w:keepNext/>
      <w:keepLines/>
      <w:spacing w:before="40" w:after="0"/>
      <w:outlineLvl w:val="2"/>
    </w:pPr>
    <w:rPr>
      <w:rFonts w:ascii="Arial Narrow" w:hAnsi="Arial Narrow"/>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A7DB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59A3DA"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59A3DA" w:themeColor="accent1"/>
      <w:kern w:val="28"/>
      <w:sz w:val="96"/>
      <w:szCs w:val="96"/>
    </w:rPr>
  </w:style>
  <w:style w:type="paragraph" w:styleId="Subtitle">
    <w:name w:val="Subtitle"/>
    <w:basedOn w:val="Normal"/>
    <w:next w:val="Normal"/>
    <w:link w:val="SubtitleChar"/>
    <w:uiPriority w:val="11"/>
    <w:qFormat/>
    <w:rsid w:val="00DD51E6"/>
    <w:pPr>
      <w:numPr>
        <w:ilvl w:val="1"/>
      </w:numPr>
      <w:spacing w:after="0" w:line="240" w:lineRule="auto"/>
    </w:pPr>
    <w:rPr>
      <w:rFonts w:ascii="Arial Narrow" w:hAnsi="Arial Narrow"/>
      <w:sz w:val="32"/>
      <w:szCs w:val="32"/>
    </w:rPr>
  </w:style>
  <w:style w:type="character" w:customStyle="1" w:styleId="SubtitleChar">
    <w:name w:val="Subtitle Char"/>
    <w:basedOn w:val="DefaultParagraphFont"/>
    <w:link w:val="Subtitle"/>
    <w:uiPriority w:val="11"/>
    <w:rsid w:val="00DD51E6"/>
    <w:rPr>
      <w:rFonts w:ascii="Arial Narrow" w:hAnsi="Arial Narrow"/>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sid w:val="00DD51E6"/>
    <w:rPr>
      <w:rFonts w:ascii="Arial" w:hAnsi="Arial"/>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59A3DA"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59A3DA"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59A3DA" w:themeColor="accent1"/>
      <w:sz w:val="36"/>
      <w:szCs w:val="36"/>
    </w:rPr>
  </w:style>
  <w:style w:type="character" w:customStyle="1" w:styleId="Heading2Char">
    <w:name w:val="Heading 2 Char"/>
    <w:basedOn w:val="DefaultParagraphFont"/>
    <w:link w:val="Heading2"/>
    <w:uiPriority w:val="9"/>
    <w:rsid w:val="00D63A71"/>
    <w:rPr>
      <w:rFonts w:ascii="Arial" w:hAnsi="Arial"/>
      <w:b/>
      <w:bCs/>
      <w:sz w:val="32"/>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2A7DBB"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D63A71"/>
    <w:rPr>
      <w:rFonts w:ascii="Arial Narrow" w:hAnsi="Arial Narrow"/>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DECF7"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A7DBB"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59A3DA" w:themeFill="accent1"/>
      </w:tcPr>
    </w:tblStylePr>
    <w:tblStylePr w:type="lastRow">
      <w:rPr>
        <w:rFonts w:asciiTheme="majorHAnsi" w:hAnsiTheme="majorHAnsi"/>
        <w:b/>
        <w:caps/>
        <w:smallCaps w:val="0"/>
        <w:color w:val="59A3DA"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BA3110"/>
    <w:pPr>
      <w:ind w:left="720"/>
      <w:contextualSpacing/>
    </w:pPr>
  </w:style>
  <w:style w:type="paragraph" w:styleId="HTMLPreformatted">
    <w:name w:val="HTML Preformatted"/>
    <w:basedOn w:val="Normal"/>
    <w:link w:val="HTMLPreformattedChar"/>
    <w:uiPriority w:val="99"/>
    <w:unhideWhenUsed/>
    <w:rsid w:val="0033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337BC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337BC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B03E7"/>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78269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sourceforge.net/projects/kdiff3/files/" TargetMode="External"/><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scm.com/download/win" TargetMode="External"/><Relationship Id="rId24" Type="http://schemas.openxmlformats.org/officeDocument/2006/relationships/image" Target="media/image12.png"/><Relationship Id="rId32" Type="http://schemas.openxmlformats.org/officeDocument/2006/relationships/hyperlink" Target="https://dev1.allyis.com:9443/Bonobo.Git.Server/Home"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www.sourcetreeapp.com/"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en.gravata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7D152002C044CDB48BFEFADC4EFF32"/>
        <w:category>
          <w:name w:val="General"/>
          <w:gallery w:val="placeholder"/>
        </w:category>
        <w:types>
          <w:type w:val="bbPlcHdr"/>
        </w:types>
        <w:behaviors>
          <w:behavior w:val="content"/>
        </w:behaviors>
        <w:guid w:val="{9137C7C8-31F5-47EC-9912-FAB5DE09DDFB}"/>
      </w:docPartPr>
      <w:docPartBody>
        <w:p w:rsidR="00C56511" w:rsidRDefault="008B146C">
          <w:pPr>
            <w:pStyle w:val="237D152002C044CDB48BFEFADC4EFF32"/>
          </w:pPr>
          <w:r>
            <w:t>[Street Address]</w:t>
          </w:r>
          <w:r>
            <w:br/>
            <w:t>[City, ST ZIP Code]</w:t>
          </w:r>
        </w:p>
      </w:docPartBody>
    </w:docPart>
    <w:docPart>
      <w:docPartPr>
        <w:name w:val="06757C46C9314E9D8FD405A83D5070D4"/>
        <w:category>
          <w:name w:val="General"/>
          <w:gallery w:val="placeholder"/>
        </w:category>
        <w:types>
          <w:type w:val="bbPlcHdr"/>
        </w:types>
        <w:behaviors>
          <w:behavior w:val="content"/>
        </w:behaviors>
        <w:guid w:val="{C1A0905E-1488-4DD2-B5AC-1BEDE39EE4E2}"/>
      </w:docPartPr>
      <w:docPartBody>
        <w:p w:rsidR="00C56511" w:rsidRDefault="008B146C">
          <w:pPr>
            <w:pStyle w:val="06757C46C9314E9D8FD405A83D5070D4"/>
          </w:pPr>
          <w:r>
            <w:t>[Email]</w:t>
          </w:r>
        </w:p>
      </w:docPartBody>
    </w:docPart>
    <w:docPart>
      <w:docPartPr>
        <w:name w:val="A992D1C7570E4CC08666D93B41F90636"/>
        <w:category>
          <w:name w:val="General"/>
          <w:gallery w:val="placeholder"/>
        </w:category>
        <w:types>
          <w:type w:val="bbPlcHdr"/>
        </w:types>
        <w:behaviors>
          <w:behavior w:val="content"/>
        </w:behaviors>
        <w:guid w:val="{EC5DADD1-4FE8-412B-A75F-A9A7F6D21F83}"/>
      </w:docPartPr>
      <w:docPartBody>
        <w:p w:rsidR="00C56511" w:rsidRDefault="008B146C">
          <w:pPr>
            <w:pStyle w:val="A992D1C7570E4CC08666D93B41F90636"/>
          </w:pPr>
          <w:r>
            <w:t>[Web address]</w:t>
          </w:r>
        </w:p>
      </w:docPartBody>
    </w:docPart>
    <w:docPart>
      <w:docPartPr>
        <w:name w:val="AAAF105D56AE4B4B92A214FAAEDC684B"/>
        <w:category>
          <w:name w:val="General"/>
          <w:gallery w:val="placeholder"/>
        </w:category>
        <w:types>
          <w:type w:val="bbPlcHdr"/>
        </w:types>
        <w:behaviors>
          <w:behavior w:val="content"/>
        </w:behaviors>
        <w:guid w:val="{632F06B9-7C40-46D3-8950-E934BC9B6E0E}"/>
      </w:docPartPr>
      <w:docPartBody>
        <w:p w:rsidR="00C56511" w:rsidRDefault="008B146C">
          <w:pPr>
            <w:pStyle w:val="AAAF105D56AE4B4B92A214FAAEDC684B"/>
          </w:pPr>
          <w:r>
            <w:t>[Business Plan Title]</w:t>
          </w:r>
        </w:p>
      </w:docPartBody>
    </w:docPart>
    <w:docPart>
      <w:docPartPr>
        <w:name w:val="CEA7413AEE4344C5AC0677CF7FD829EA"/>
        <w:category>
          <w:name w:val="General"/>
          <w:gallery w:val="placeholder"/>
        </w:category>
        <w:types>
          <w:type w:val="bbPlcHdr"/>
        </w:types>
        <w:behaviors>
          <w:behavior w:val="content"/>
        </w:behaviors>
        <w:guid w:val="{E5AA0C07-198B-4DEB-8059-B6DE5941789D}"/>
      </w:docPartPr>
      <w:docPartBody>
        <w:p w:rsidR="00C56511" w:rsidRDefault="008B146C">
          <w:pPr>
            <w:pStyle w:val="CEA7413AEE4344C5AC0677CF7FD829EA"/>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87"/>
    <w:rsid w:val="008A0787"/>
    <w:rsid w:val="008B146C"/>
    <w:rsid w:val="00AC4F8E"/>
    <w:rsid w:val="00C56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511"/>
    <w:rPr>
      <w:color w:val="808080"/>
    </w:rPr>
  </w:style>
  <w:style w:type="paragraph" w:customStyle="1" w:styleId="711351BB46C8422DA5EB44688ED6AD23">
    <w:name w:val="711351BB46C8422DA5EB44688ED6AD23"/>
  </w:style>
  <w:style w:type="paragraph" w:customStyle="1" w:styleId="518ECA5F66304360BD2F127FF7A5A244">
    <w:name w:val="518ECA5F66304360BD2F127FF7A5A244"/>
  </w:style>
  <w:style w:type="paragraph" w:customStyle="1" w:styleId="596AA25229F24C828D56CCF773D2EAEB">
    <w:name w:val="596AA25229F24C828D56CCF773D2EAEB"/>
  </w:style>
  <w:style w:type="paragraph" w:customStyle="1" w:styleId="237D152002C044CDB48BFEFADC4EFF32">
    <w:name w:val="237D152002C044CDB48BFEFADC4EFF32"/>
  </w:style>
  <w:style w:type="paragraph" w:customStyle="1" w:styleId="AC5E1E2B3B5944619765FBC5DABA3AFE">
    <w:name w:val="AC5E1E2B3B5944619765FBC5DABA3AFE"/>
  </w:style>
  <w:style w:type="paragraph" w:customStyle="1" w:styleId="880B8905ACEE488C82ACDEC5C0445FC8">
    <w:name w:val="880B8905ACEE488C82ACDEC5C0445FC8"/>
  </w:style>
  <w:style w:type="paragraph" w:customStyle="1" w:styleId="06757C46C9314E9D8FD405A83D5070D4">
    <w:name w:val="06757C46C9314E9D8FD405A83D5070D4"/>
  </w:style>
  <w:style w:type="paragraph" w:customStyle="1" w:styleId="A992D1C7570E4CC08666D93B41F90636">
    <w:name w:val="A992D1C7570E4CC08666D93B41F90636"/>
  </w:style>
  <w:style w:type="paragraph" w:customStyle="1" w:styleId="AAAF105D56AE4B4B92A214FAAEDC684B">
    <w:name w:val="AAAF105D56AE4B4B92A214FAAEDC684B"/>
  </w:style>
  <w:style w:type="paragraph" w:customStyle="1" w:styleId="CEA7413AEE4344C5AC0677CF7FD829EA">
    <w:name w:val="CEA7413AEE4344C5AC0677CF7FD829EA"/>
  </w:style>
  <w:style w:type="paragraph" w:customStyle="1" w:styleId="B3D8B0C9549B4DFBB981952F9341359D">
    <w:name w:val="B3D8B0C9549B4DFBB981952F9341359D"/>
    <w:rsid w:val="008A0787"/>
  </w:style>
  <w:style w:type="paragraph" w:customStyle="1" w:styleId="D1FFDF7DDDD146FFB9C1A9BF1E458A67">
    <w:name w:val="D1FFDF7DDDD146FFB9C1A9BF1E458A67"/>
    <w:rsid w:val="008A0787"/>
  </w:style>
  <w:style w:type="paragraph" w:customStyle="1" w:styleId="BB5C34887B45437E9540D37D5CDF5653">
    <w:name w:val="BB5C34887B45437E9540D37D5CDF5653"/>
    <w:rsid w:val="008A0787"/>
  </w:style>
  <w:style w:type="paragraph" w:customStyle="1" w:styleId="87B3214FCF9B47B0A66435B0247103D4">
    <w:name w:val="87B3214FCF9B47B0A66435B0247103D4"/>
    <w:rsid w:val="008A0787"/>
  </w:style>
  <w:style w:type="paragraph" w:customStyle="1" w:styleId="BB2EA97A2112457F95B64DE0BB0DED30">
    <w:name w:val="BB2EA97A2112457F95B64DE0BB0DED30"/>
    <w:rsid w:val="008A0787"/>
  </w:style>
  <w:style w:type="paragraph" w:customStyle="1" w:styleId="2BCFCBE43B2F450F868BFA7E3D729757">
    <w:name w:val="2BCFCBE43B2F450F868BFA7E3D729757"/>
    <w:rsid w:val="008A0787"/>
  </w:style>
  <w:style w:type="paragraph" w:customStyle="1" w:styleId="257AF94269634EA1B4C9FF89AF614A6F">
    <w:name w:val="257AF94269634EA1B4C9FF89AF614A6F"/>
    <w:rsid w:val="008A0787"/>
  </w:style>
  <w:style w:type="paragraph" w:customStyle="1" w:styleId="9F65D170FCFC42A8889CB3A61366690C">
    <w:name w:val="9F65D170FCFC42A8889CB3A61366690C"/>
    <w:rsid w:val="00C56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Custom 1">
      <a:dk1>
        <a:sysClr val="windowText" lastClr="000000"/>
      </a:dk1>
      <a:lt1>
        <a:sysClr val="window" lastClr="FFFFFF"/>
      </a:lt1>
      <a:dk2>
        <a:srgbClr val="4C483D"/>
      </a:dk2>
      <a:lt2>
        <a:srgbClr val="E4E3E2"/>
      </a:lt2>
      <a:accent1>
        <a:srgbClr val="59A3DA"/>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2016-07-28T00:00:00</PublishDate>
  <Abstract/>
  <CompanyAddress>10210 NE Points Drive, Suite 200
Kirkland, WA 98033</CompanyAddress>
  <CompanyPhone/>
  <CompanyFax/>
  <CompanyEmail>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29836F5-5101-4C1B-9452-324A385F2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1553</TotalTime>
  <Pages>23</Pages>
  <Words>3178</Words>
  <Characters>18120</Characters>
  <Application>Microsoft Office Word</Application>
  <DocSecurity>8</DocSecurity>
  <Lines>151</Lines>
  <Paragraphs>42</Paragraphs>
  <ScaleCrop>false</ScaleCrop>
  <HeadingPairs>
    <vt:vector size="2" baseType="variant">
      <vt:variant>
        <vt:lpstr>Title</vt:lpstr>
      </vt:variant>
      <vt:variant>
        <vt:i4>1</vt:i4>
      </vt:variant>
    </vt:vector>
  </HeadingPairs>
  <TitlesOfParts>
    <vt:vector size="1" baseType="lpstr">
      <vt:lpstr>git Usage &amp; Setup</vt:lpstr>
    </vt:vector>
  </TitlesOfParts>
  <Company>Allyis, inc.</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Usage &amp; Setup</dc:title>
  <dc:subject>Allyis Apps</dc:subject>
  <dc:creator>user1</dc:creator>
  <cp:keywords/>
  <dc:description/>
  <cp:lastModifiedBy>Spencer Dale</cp:lastModifiedBy>
  <cp:revision>44</cp:revision>
  <dcterms:created xsi:type="dcterms:W3CDTF">2016-07-28T15:13:00Z</dcterms:created>
  <dcterms:modified xsi:type="dcterms:W3CDTF">2016-07-29T17:20:00Z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